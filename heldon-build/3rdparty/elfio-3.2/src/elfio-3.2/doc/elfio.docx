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340881901" w:displacedByCustomXml="next"/>
    <w:sdt>
      <w:sdtPr>
        <w:id w:val="1454979909"/>
        <w:docPartObj>
          <w:docPartGallery w:val="Cover Pages"/>
          <w:docPartUnique/>
        </w:docPartObj>
      </w:sdtPr>
      <w:sdtContent>
        <w:p w:rsidR="0000207A" w:rsidRDefault="006E5570">
          <w:r>
            <w:rPr>
              <w:noProof/>
            </w:rPr>
            <w:pict>
              <v:group id="Group 149" o:spid="_x0000_s1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61"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62"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E5570" w:rsidRDefault="006E5570">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rPr>
                            <w:t>Serge</w:t>
                          </w:r>
                        </w:sdtContent>
                      </w:sdt>
                      <w:r>
                        <w:rPr>
                          <w:color w:val="595959" w:themeColor="text1" w:themeTint="A6"/>
                          <w:sz w:val="28"/>
                          <w:szCs w:val="28"/>
                        </w:rPr>
                        <w:t xml:space="preserve"> Lamikhov-Center</w:t>
                      </w:r>
                    </w:p>
                    <w:p w:rsidR="006E5570" w:rsidRDefault="006E5570"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00207A">
                            <w:rPr>
                              <w:color w:val="595959" w:themeColor="text1" w:themeTint="A6"/>
                              <w:sz w:val="18"/>
                              <w:szCs w:val="18"/>
                            </w:rPr>
                            <w:t>to_serge@users.sourceforge.net</w:t>
                          </w:r>
                        </w:sdtContent>
                      </w:sdt>
                    </w:p>
                  </w:txbxContent>
                </v:textbox>
                <w10:wrap type="square" anchorx="page" anchory="page"/>
              </v:shape>
            </w:pict>
          </w:r>
          <w:r>
            <w:rPr>
              <w:noProof/>
            </w:rPr>
            <w:pict>
              <v:shape id="Text Box 153" o:spid="_x0000_s105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E5570" w:rsidRPr="0000207A" w:rsidRDefault="006E5570">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E5570" w:rsidRPr="00040F86" w:rsidRDefault="006E5570"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w:r>
          <w:r>
            <w:rPr>
              <w:noProof/>
            </w:rPr>
            <w:pict>
              <v:shape id="Text Box 154" o:spid="_x0000_s1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E5570" w:rsidRDefault="006E5570">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5570" w:rsidRDefault="006E5570">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w:r>
        </w:p>
        <w:p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Content>
        <w:p w:rsidR="00B26095" w:rsidRDefault="00B26095">
          <w:pPr>
            <w:pStyle w:val="TOCHeading"/>
          </w:pPr>
          <w:r>
            <w:t>Table of Contents</w:t>
          </w:r>
        </w:p>
        <w:p w:rsidR="00DB312F" w:rsidRDefault="00146F05">
          <w:pPr>
            <w:pStyle w:val="TOC1"/>
            <w:tabs>
              <w:tab w:val="left" w:pos="332"/>
              <w:tab w:val="right" w:pos="9350"/>
            </w:tabs>
            <w:rPr>
              <w:rFonts w:cstheme="minorBidi"/>
              <w:b w:val="0"/>
              <w:bCs w:val="0"/>
              <w:caps w:val="0"/>
              <w:noProof/>
              <w:szCs w:val="22"/>
              <w:u w:val="none"/>
              <w:lang w:eastAsia="en-US" w:bidi="he-IL"/>
            </w:rPr>
          </w:pPr>
          <w:r>
            <w:rPr>
              <w:b w:val="0"/>
              <w:bCs w:val="0"/>
              <w:caps w:val="0"/>
            </w:rPr>
            <w:fldChar w:fldCharType="begin"/>
          </w:r>
          <w:r w:rsidR="002D3FFE">
            <w:rPr>
              <w:b w:val="0"/>
              <w:bCs w:val="0"/>
              <w:caps w:val="0"/>
            </w:rPr>
            <w:instrText xml:space="preserve"> TOC \o "1-2" \h \z \u </w:instrText>
          </w:r>
          <w:r>
            <w:rPr>
              <w:b w:val="0"/>
              <w:bCs w:val="0"/>
              <w:caps w:val="0"/>
            </w:rPr>
            <w:fldChar w:fldCharType="separate"/>
          </w:r>
          <w:hyperlink w:anchor="_Toc395346507" w:history="1">
            <w:r w:rsidR="00DB312F" w:rsidRPr="00C83B07">
              <w:rPr>
                <w:rStyle w:val="Hyperlink"/>
                <w:noProof/>
              </w:rPr>
              <w:t>2</w:t>
            </w:r>
            <w:r w:rsidR="00DB312F">
              <w:rPr>
                <w:rFonts w:cstheme="minorBidi"/>
                <w:b w:val="0"/>
                <w:bCs w:val="0"/>
                <w:caps w:val="0"/>
                <w:noProof/>
                <w:szCs w:val="22"/>
                <w:u w:val="none"/>
                <w:lang w:eastAsia="en-US" w:bidi="he-IL"/>
              </w:rPr>
              <w:tab/>
            </w:r>
            <w:r w:rsidR="00DB312F" w:rsidRPr="00C83B07">
              <w:rPr>
                <w:rStyle w:val="Hyperlink"/>
                <w:noProof/>
              </w:rPr>
              <w:t>Introduction</w:t>
            </w:r>
            <w:r w:rsidR="00DB312F">
              <w:rPr>
                <w:noProof/>
                <w:webHidden/>
              </w:rPr>
              <w:tab/>
            </w:r>
            <w:r w:rsidR="00DB312F">
              <w:rPr>
                <w:noProof/>
                <w:webHidden/>
              </w:rPr>
              <w:fldChar w:fldCharType="begin"/>
            </w:r>
            <w:r w:rsidR="00DB312F">
              <w:rPr>
                <w:noProof/>
                <w:webHidden/>
              </w:rPr>
              <w:instrText xml:space="preserve"> PAGEREF _Toc395346507 \h </w:instrText>
            </w:r>
            <w:r w:rsidR="00DB312F">
              <w:rPr>
                <w:noProof/>
                <w:webHidden/>
              </w:rPr>
            </w:r>
            <w:r w:rsidR="00DB312F">
              <w:rPr>
                <w:noProof/>
                <w:webHidden/>
              </w:rPr>
              <w:fldChar w:fldCharType="separate"/>
            </w:r>
            <w:r w:rsidR="003F482C">
              <w:rPr>
                <w:noProof/>
                <w:webHidden/>
              </w:rPr>
              <w:t>2</w:t>
            </w:r>
            <w:r w:rsidR="00DB312F">
              <w:rPr>
                <w:noProof/>
                <w:webHidden/>
              </w:rPr>
              <w:fldChar w:fldCharType="end"/>
            </w:r>
          </w:hyperlink>
        </w:p>
        <w:p w:rsidR="00DB312F" w:rsidRDefault="00DB312F">
          <w:pPr>
            <w:pStyle w:val="TOC1"/>
            <w:tabs>
              <w:tab w:val="left" w:pos="332"/>
              <w:tab w:val="right" w:pos="9350"/>
            </w:tabs>
            <w:rPr>
              <w:rFonts w:cstheme="minorBidi"/>
              <w:b w:val="0"/>
              <w:bCs w:val="0"/>
              <w:caps w:val="0"/>
              <w:noProof/>
              <w:szCs w:val="22"/>
              <w:u w:val="none"/>
              <w:lang w:eastAsia="en-US" w:bidi="he-IL"/>
            </w:rPr>
          </w:pPr>
          <w:hyperlink w:anchor="_Toc395346508" w:history="1">
            <w:r w:rsidRPr="00C83B07">
              <w:rPr>
                <w:rStyle w:val="Hyperlink"/>
                <w:noProof/>
              </w:rPr>
              <w:t>3</w:t>
            </w:r>
            <w:r>
              <w:rPr>
                <w:rFonts w:cstheme="minorBidi"/>
                <w:b w:val="0"/>
                <w:bCs w:val="0"/>
                <w:caps w:val="0"/>
                <w:noProof/>
                <w:szCs w:val="22"/>
                <w:u w:val="none"/>
                <w:lang w:eastAsia="en-US" w:bidi="he-IL"/>
              </w:rPr>
              <w:tab/>
            </w:r>
            <w:r w:rsidRPr="00C83B07">
              <w:rPr>
                <w:rStyle w:val="Hyperlink"/>
                <w:noProof/>
              </w:rPr>
              <w:t>Getting Started With ELFIO</w:t>
            </w:r>
            <w:r>
              <w:rPr>
                <w:noProof/>
                <w:webHidden/>
              </w:rPr>
              <w:tab/>
            </w:r>
            <w:r>
              <w:rPr>
                <w:noProof/>
                <w:webHidden/>
              </w:rPr>
              <w:fldChar w:fldCharType="begin"/>
            </w:r>
            <w:r>
              <w:rPr>
                <w:noProof/>
                <w:webHidden/>
              </w:rPr>
              <w:instrText xml:space="preserve"> PAGEREF _Toc395346508 \h </w:instrText>
            </w:r>
            <w:r>
              <w:rPr>
                <w:noProof/>
                <w:webHidden/>
              </w:rPr>
            </w:r>
            <w:r>
              <w:rPr>
                <w:noProof/>
                <w:webHidden/>
              </w:rPr>
              <w:fldChar w:fldCharType="separate"/>
            </w:r>
            <w:r w:rsidR="003F482C">
              <w:rPr>
                <w:noProof/>
                <w:webHidden/>
              </w:rPr>
              <w:t>2</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09" w:history="1">
            <w:r w:rsidRPr="00C83B07">
              <w:rPr>
                <w:rStyle w:val="Hyperlink"/>
                <w:noProof/>
              </w:rPr>
              <w:t>3.1</w:t>
            </w:r>
            <w:r>
              <w:rPr>
                <w:rFonts w:cstheme="minorBidi"/>
                <w:b w:val="0"/>
                <w:bCs w:val="0"/>
                <w:smallCaps w:val="0"/>
                <w:noProof/>
                <w:szCs w:val="22"/>
                <w:lang w:eastAsia="en-US" w:bidi="he-IL"/>
              </w:rPr>
              <w:tab/>
            </w:r>
            <w:r w:rsidRPr="00C83B07">
              <w:rPr>
                <w:rStyle w:val="Hyperlink"/>
                <w:noProof/>
              </w:rPr>
              <w:t>ELF File Reader</w:t>
            </w:r>
            <w:r>
              <w:rPr>
                <w:noProof/>
                <w:webHidden/>
              </w:rPr>
              <w:tab/>
            </w:r>
            <w:r>
              <w:rPr>
                <w:noProof/>
                <w:webHidden/>
              </w:rPr>
              <w:fldChar w:fldCharType="begin"/>
            </w:r>
            <w:r>
              <w:rPr>
                <w:noProof/>
                <w:webHidden/>
              </w:rPr>
              <w:instrText xml:space="preserve"> PAGEREF _Toc395346509 \h </w:instrText>
            </w:r>
            <w:r>
              <w:rPr>
                <w:noProof/>
                <w:webHidden/>
              </w:rPr>
            </w:r>
            <w:r>
              <w:rPr>
                <w:noProof/>
                <w:webHidden/>
              </w:rPr>
              <w:fldChar w:fldCharType="separate"/>
            </w:r>
            <w:r w:rsidR="003F482C">
              <w:rPr>
                <w:noProof/>
                <w:webHidden/>
              </w:rPr>
              <w:t>2</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10" w:history="1">
            <w:r w:rsidRPr="00C83B07">
              <w:rPr>
                <w:rStyle w:val="Hyperlink"/>
                <w:noProof/>
              </w:rPr>
              <w:t>3.2</w:t>
            </w:r>
            <w:r>
              <w:rPr>
                <w:rFonts w:cstheme="minorBidi"/>
                <w:b w:val="0"/>
                <w:bCs w:val="0"/>
                <w:smallCaps w:val="0"/>
                <w:noProof/>
                <w:szCs w:val="22"/>
                <w:lang w:eastAsia="en-US" w:bidi="he-IL"/>
              </w:rPr>
              <w:tab/>
            </w:r>
            <w:r w:rsidRPr="00C83B07">
              <w:rPr>
                <w:rStyle w:val="Hyperlink"/>
                <w:noProof/>
              </w:rPr>
              <w:t>ELF Section Data Accessors</w:t>
            </w:r>
            <w:r>
              <w:rPr>
                <w:noProof/>
                <w:webHidden/>
              </w:rPr>
              <w:tab/>
            </w:r>
            <w:r>
              <w:rPr>
                <w:noProof/>
                <w:webHidden/>
              </w:rPr>
              <w:fldChar w:fldCharType="begin"/>
            </w:r>
            <w:r>
              <w:rPr>
                <w:noProof/>
                <w:webHidden/>
              </w:rPr>
              <w:instrText xml:space="preserve"> PAGEREF _Toc395346510 \h </w:instrText>
            </w:r>
            <w:r>
              <w:rPr>
                <w:noProof/>
                <w:webHidden/>
              </w:rPr>
            </w:r>
            <w:r>
              <w:rPr>
                <w:noProof/>
                <w:webHidden/>
              </w:rPr>
              <w:fldChar w:fldCharType="separate"/>
            </w:r>
            <w:r w:rsidR="003F482C">
              <w:rPr>
                <w:noProof/>
                <w:webHidden/>
              </w:rPr>
              <w:t>5</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11" w:history="1">
            <w:r w:rsidRPr="00C83B07">
              <w:rPr>
                <w:rStyle w:val="Hyperlink"/>
                <w:noProof/>
              </w:rPr>
              <w:t>3.3</w:t>
            </w:r>
            <w:r>
              <w:rPr>
                <w:rFonts w:cstheme="minorBidi"/>
                <w:b w:val="0"/>
                <w:bCs w:val="0"/>
                <w:smallCaps w:val="0"/>
                <w:noProof/>
                <w:szCs w:val="22"/>
                <w:lang w:eastAsia="en-US" w:bidi="he-IL"/>
              </w:rPr>
              <w:tab/>
            </w:r>
            <w:r w:rsidRPr="00C83B07">
              <w:rPr>
                <w:rStyle w:val="Hyperlink"/>
                <w:noProof/>
              </w:rPr>
              <w:t>elfdump Utility</w:t>
            </w:r>
            <w:r>
              <w:rPr>
                <w:noProof/>
                <w:webHidden/>
              </w:rPr>
              <w:tab/>
            </w:r>
            <w:r>
              <w:rPr>
                <w:noProof/>
                <w:webHidden/>
              </w:rPr>
              <w:fldChar w:fldCharType="begin"/>
            </w:r>
            <w:r>
              <w:rPr>
                <w:noProof/>
                <w:webHidden/>
              </w:rPr>
              <w:instrText xml:space="preserve"> PAGEREF _Toc395346511 \h </w:instrText>
            </w:r>
            <w:r>
              <w:rPr>
                <w:noProof/>
                <w:webHidden/>
              </w:rPr>
            </w:r>
            <w:r>
              <w:rPr>
                <w:noProof/>
                <w:webHidden/>
              </w:rPr>
              <w:fldChar w:fldCharType="separate"/>
            </w:r>
            <w:r w:rsidR="003F482C">
              <w:rPr>
                <w:noProof/>
                <w:webHidden/>
              </w:rPr>
              <w:t>6</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12" w:history="1">
            <w:r w:rsidRPr="00C83B07">
              <w:rPr>
                <w:rStyle w:val="Hyperlink"/>
                <w:noProof/>
              </w:rPr>
              <w:t>3.4</w:t>
            </w:r>
            <w:r>
              <w:rPr>
                <w:rFonts w:cstheme="minorBidi"/>
                <w:b w:val="0"/>
                <w:bCs w:val="0"/>
                <w:smallCaps w:val="0"/>
                <w:noProof/>
                <w:szCs w:val="22"/>
                <w:lang w:eastAsia="en-US" w:bidi="he-IL"/>
              </w:rPr>
              <w:tab/>
            </w:r>
            <w:r w:rsidRPr="00C83B07">
              <w:rPr>
                <w:rStyle w:val="Hyperlink"/>
                <w:noProof/>
              </w:rPr>
              <w:t>ELF File Writer</w:t>
            </w:r>
            <w:r>
              <w:rPr>
                <w:noProof/>
                <w:webHidden/>
              </w:rPr>
              <w:tab/>
            </w:r>
            <w:r>
              <w:rPr>
                <w:noProof/>
                <w:webHidden/>
              </w:rPr>
              <w:fldChar w:fldCharType="begin"/>
            </w:r>
            <w:r>
              <w:rPr>
                <w:noProof/>
                <w:webHidden/>
              </w:rPr>
              <w:instrText xml:space="preserve"> PAGEREF _Toc395346512 \h </w:instrText>
            </w:r>
            <w:r>
              <w:rPr>
                <w:noProof/>
                <w:webHidden/>
              </w:rPr>
            </w:r>
            <w:r>
              <w:rPr>
                <w:noProof/>
                <w:webHidden/>
              </w:rPr>
              <w:fldChar w:fldCharType="separate"/>
            </w:r>
            <w:r w:rsidR="003F482C">
              <w:rPr>
                <w:noProof/>
                <w:webHidden/>
              </w:rPr>
              <w:t>6</w:t>
            </w:r>
            <w:r>
              <w:rPr>
                <w:noProof/>
                <w:webHidden/>
              </w:rPr>
              <w:fldChar w:fldCharType="end"/>
            </w:r>
          </w:hyperlink>
        </w:p>
        <w:p w:rsidR="00DB312F" w:rsidRDefault="00DB312F">
          <w:pPr>
            <w:pStyle w:val="TOC1"/>
            <w:tabs>
              <w:tab w:val="left" w:pos="332"/>
              <w:tab w:val="right" w:pos="9350"/>
            </w:tabs>
            <w:rPr>
              <w:rFonts w:cstheme="minorBidi"/>
              <w:b w:val="0"/>
              <w:bCs w:val="0"/>
              <w:caps w:val="0"/>
              <w:noProof/>
              <w:szCs w:val="22"/>
              <w:u w:val="none"/>
              <w:lang w:eastAsia="en-US" w:bidi="he-IL"/>
            </w:rPr>
          </w:pPr>
          <w:hyperlink w:anchor="_Toc395346513" w:history="1">
            <w:r w:rsidRPr="00C83B07">
              <w:rPr>
                <w:rStyle w:val="Hyperlink"/>
                <w:noProof/>
              </w:rPr>
              <w:t>4</w:t>
            </w:r>
            <w:r>
              <w:rPr>
                <w:rFonts w:cstheme="minorBidi"/>
                <w:b w:val="0"/>
                <w:bCs w:val="0"/>
                <w:caps w:val="0"/>
                <w:noProof/>
                <w:szCs w:val="22"/>
                <w:u w:val="none"/>
                <w:lang w:eastAsia="en-US" w:bidi="he-IL"/>
              </w:rPr>
              <w:tab/>
            </w:r>
            <w:r w:rsidRPr="00C83B07">
              <w:rPr>
                <w:rStyle w:val="Hyperlink"/>
                <w:noProof/>
              </w:rPr>
              <w:t>ELFIO Library Classes</w:t>
            </w:r>
            <w:r>
              <w:rPr>
                <w:noProof/>
                <w:webHidden/>
              </w:rPr>
              <w:tab/>
            </w:r>
            <w:r>
              <w:rPr>
                <w:noProof/>
                <w:webHidden/>
              </w:rPr>
              <w:fldChar w:fldCharType="begin"/>
            </w:r>
            <w:r>
              <w:rPr>
                <w:noProof/>
                <w:webHidden/>
              </w:rPr>
              <w:instrText xml:space="preserve"> PAGEREF _Toc395346513 \h </w:instrText>
            </w:r>
            <w:r>
              <w:rPr>
                <w:noProof/>
                <w:webHidden/>
              </w:rPr>
            </w:r>
            <w:r>
              <w:rPr>
                <w:noProof/>
                <w:webHidden/>
              </w:rPr>
              <w:fldChar w:fldCharType="separate"/>
            </w:r>
            <w:r w:rsidR="003F482C">
              <w:rPr>
                <w:noProof/>
                <w:webHidden/>
              </w:rPr>
              <w:t>10</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14" w:history="1">
            <w:r w:rsidRPr="00C83B07">
              <w:rPr>
                <w:rStyle w:val="Hyperlink"/>
                <w:noProof/>
              </w:rPr>
              <w:t>4.1</w:t>
            </w:r>
            <w:r>
              <w:rPr>
                <w:rFonts w:cstheme="minorBidi"/>
                <w:b w:val="0"/>
                <w:bCs w:val="0"/>
                <w:smallCaps w:val="0"/>
                <w:noProof/>
                <w:szCs w:val="22"/>
                <w:lang w:eastAsia="en-US" w:bidi="he-IL"/>
              </w:rPr>
              <w:tab/>
            </w:r>
            <w:r w:rsidRPr="00C83B07">
              <w:rPr>
                <w:rStyle w:val="Hyperlink"/>
                <w:noProof/>
              </w:rPr>
              <w:t>elfio</w:t>
            </w:r>
            <w:r>
              <w:rPr>
                <w:noProof/>
                <w:webHidden/>
              </w:rPr>
              <w:tab/>
            </w:r>
            <w:r>
              <w:rPr>
                <w:noProof/>
                <w:webHidden/>
              </w:rPr>
              <w:fldChar w:fldCharType="begin"/>
            </w:r>
            <w:r>
              <w:rPr>
                <w:noProof/>
                <w:webHidden/>
              </w:rPr>
              <w:instrText xml:space="preserve"> PAGEREF _Toc395346514 \h </w:instrText>
            </w:r>
            <w:r>
              <w:rPr>
                <w:noProof/>
                <w:webHidden/>
              </w:rPr>
            </w:r>
            <w:r>
              <w:rPr>
                <w:noProof/>
                <w:webHidden/>
              </w:rPr>
              <w:fldChar w:fldCharType="separate"/>
            </w:r>
            <w:r w:rsidR="003F482C">
              <w:rPr>
                <w:noProof/>
                <w:webHidden/>
              </w:rPr>
              <w:t>10</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15" w:history="1">
            <w:r w:rsidRPr="00C83B07">
              <w:rPr>
                <w:rStyle w:val="Hyperlink"/>
                <w:noProof/>
              </w:rPr>
              <w:t>4.2</w:t>
            </w:r>
            <w:r>
              <w:rPr>
                <w:rFonts w:cstheme="minorBidi"/>
                <w:b w:val="0"/>
                <w:bCs w:val="0"/>
                <w:smallCaps w:val="0"/>
                <w:noProof/>
                <w:szCs w:val="22"/>
                <w:lang w:eastAsia="en-US" w:bidi="he-IL"/>
              </w:rPr>
              <w:tab/>
            </w:r>
            <w:r w:rsidRPr="00C83B07">
              <w:rPr>
                <w:rStyle w:val="Hyperlink"/>
                <w:noProof/>
              </w:rPr>
              <w:t>section</w:t>
            </w:r>
            <w:r>
              <w:rPr>
                <w:noProof/>
                <w:webHidden/>
              </w:rPr>
              <w:tab/>
            </w:r>
            <w:r>
              <w:rPr>
                <w:noProof/>
                <w:webHidden/>
              </w:rPr>
              <w:fldChar w:fldCharType="begin"/>
            </w:r>
            <w:r>
              <w:rPr>
                <w:noProof/>
                <w:webHidden/>
              </w:rPr>
              <w:instrText xml:space="preserve"> PAGEREF _Toc395346515 \h </w:instrText>
            </w:r>
            <w:r>
              <w:rPr>
                <w:noProof/>
                <w:webHidden/>
              </w:rPr>
            </w:r>
            <w:r>
              <w:rPr>
                <w:noProof/>
                <w:webHidden/>
              </w:rPr>
              <w:fldChar w:fldCharType="separate"/>
            </w:r>
            <w:r w:rsidR="003F482C">
              <w:rPr>
                <w:noProof/>
                <w:webHidden/>
              </w:rPr>
              <w:t>13</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16" w:history="1">
            <w:r w:rsidRPr="00C83B07">
              <w:rPr>
                <w:rStyle w:val="Hyperlink"/>
                <w:noProof/>
              </w:rPr>
              <w:t>4.3</w:t>
            </w:r>
            <w:r>
              <w:rPr>
                <w:rFonts w:cstheme="minorBidi"/>
                <w:b w:val="0"/>
                <w:bCs w:val="0"/>
                <w:smallCaps w:val="0"/>
                <w:noProof/>
                <w:szCs w:val="22"/>
                <w:lang w:eastAsia="en-US" w:bidi="he-IL"/>
              </w:rPr>
              <w:tab/>
            </w:r>
            <w:r w:rsidRPr="00C83B07">
              <w:rPr>
                <w:rStyle w:val="Hyperlink"/>
                <w:noProof/>
              </w:rPr>
              <w:t>segment</w:t>
            </w:r>
            <w:r>
              <w:rPr>
                <w:noProof/>
                <w:webHidden/>
              </w:rPr>
              <w:tab/>
            </w:r>
            <w:r>
              <w:rPr>
                <w:noProof/>
                <w:webHidden/>
              </w:rPr>
              <w:fldChar w:fldCharType="begin"/>
            </w:r>
            <w:r>
              <w:rPr>
                <w:noProof/>
                <w:webHidden/>
              </w:rPr>
              <w:instrText xml:space="preserve"> PAGEREF _Toc395346516 \h </w:instrText>
            </w:r>
            <w:r>
              <w:rPr>
                <w:noProof/>
                <w:webHidden/>
              </w:rPr>
            </w:r>
            <w:r>
              <w:rPr>
                <w:noProof/>
                <w:webHidden/>
              </w:rPr>
              <w:fldChar w:fldCharType="separate"/>
            </w:r>
            <w:r w:rsidR="003F482C">
              <w:rPr>
                <w:noProof/>
                <w:webHidden/>
              </w:rPr>
              <w:t>14</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17" w:history="1">
            <w:r w:rsidRPr="00C83B07">
              <w:rPr>
                <w:rStyle w:val="Hyperlink"/>
                <w:noProof/>
              </w:rPr>
              <w:t>4.4</w:t>
            </w:r>
            <w:r>
              <w:rPr>
                <w:rFonts w:cstheme="minorBidi"/>
                <w:b w:val="0"/>
                <w:bCs w:val="0"/>
                <w:smallCaps w:val="0"/>
                <w:noProof/>
                <w:szCs w:val="22"/>
                <w:lang w:eastAsia="en-US" w:bidi="he-IL"/>
              </w:rPr>
              <w:tab/>
            </w:r>
            <w:r w:rsidRPr="00C83B07">
              <w:rPr>
                <w:rStyle w:val="Hyperlink"/>
                <w:noProof/>
              </w:rPr>
              <w:t>string_section_accessor</w:t>
            </w:r>
            <w:r>
              <w:rPr>
                <w:noProof/>
                <w:webHidden/>
              </w:rPr>
              <w:tab/>
            </w:r>
            <w:r>
              <w:rPr>
                <w:noProof/>
                <w:webHidden/>
              </w:rPr>
              <w:fldChar w:fldCharType="begin"/>
            </w:r>
            <w:r>
              <w:rPr>
                <w:noProof/>
                <w:webHidden/>
              </w:rPr>
              <w:instrText xml:space="preserve"> PAGEREF _Toc395346517 \h </w:instrText>
            </w:r>
            <w:r>
              <w:rPr>
                <w:noProof/>
                <w:webHidden/>
              </w:rPr>
            </w:r>
            <w:r>
              <w:rPr>
                <w:noProof/>
                <w:webHidden/>
              </w:rPr>
              <w:fldChar w:fldCharType="separate"/>
            </w:r>
            <w:r w:rsidR="003F482C">
              <w:rPr>
                <w:noProof/>
                <w:webHidden/>
              </w:rPr>
              <w:t>15</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18" w:history="1">
            <w:r w:rsidRPr="00C83B07">
              <w:rPr>
                <w:rStyle w:val="Hyperlink"/>
                <w:noProof/>
              </w:rPr>
              <w:t>4.5</w:t>
            </w:r>
            <w:r>
              <w:rPr>
                <w:rFonts w:cstheme="minorBidi"/>
                <w:b w:val="0"/>
                <w:bCs w:val="0"/>
                <w:smallCaps w:val="0"/>
                <w:noProof/>
                <w:szCs w:val="22"/>
                <w:lang w:eastAsia="en-US" w:bidi="he-IL"/>
              </w:rPr>
              <w:tab/>
            </w:r>
            <w:r w:rsidRPr="00C83B07">
              <w:rPr>
                <w:rStyle w:val="Hyperlink"/>
                <w:noProof/>
              </w:rPr>
              <w:t>symbol_section_accessor</w:t>
            </w:r>
            <w:r>
              <w:rPr>
                <w:noProof/>
                <w:webHidden/>
              </w:rPr>
              <w:tab/>
            </w:r>
            <w:r>
              <w:rPr>
                <w:noProof/>
                <w:webHidden/>
              </w:rPr>
              <w:fldChar w:fldCharType="begin"/>
            </w:r>
            <w:r>
              <w:rPr>
                <w:noProof/>
                <w:webHidden/>
              </w:rPr>
              <w:instrText xml:space="preserve"> PAGEREF _Toc395346518 \h </w:instrText>
            </w:r>
            <w:r>
              <w:rPr>
                <w:noProof/>
                <w:webHidden/>
              </w:rPr>
            </w:r>
            <w:r>
              <w:rPr>
                <w:noProof/>
                <w:webHidden/>
              </w:rPr>
              <w:fldChar w:fldCharType="separate"/>
            </w:r>
            <w:r w:rsidR="003F482C">
              <w:rPr>
                <w:noProof/>
                <w:webHidden/>
              </w:rPr>
              <w:t>16</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19" w:history="1">
            <w:r w:rsidRPr="00C83B07">
              <w:rPr>
                <w:rStyle w:val="Hyperlink"/>
                <w:noProof/>
              </w:rPr>
              <w:t>4.6</w:t>
            </w:r>
            <w:r>
              <w:rPr>
                <w:rFonts w:cstheme="minorBidi"/>
                <w:b w:val="0"/>
                <w:bCs w:val="0"/>
                <w:smallCaps w:val="0"/>
                <w:noProof/>
                <w:szCs w:val="22"/>
                <w:lang w:eastAsia="en-US" w:bidi="he-IL"/>
              </w:rPr>
              <w:tab/>
            </w:r>
            <w:r w:rsidRPr="00C83B07">
              <w:rPr>
                <w:rStyle w:val="Hyperlink"/>
                <w:noProof/>
              </w:rPr>
              <w:t>relocation_section_accessor</w:t>
            </w:r>
            <w:r>
              <w:rPr>
                <w:noProof/>
                <w:webHidden/>
              </w:rPr>
              <w:tab/>
            </w:r>
            <w:r>
              <w:rPr>
                <w:noProof/>
                <w:webHidden/>
              </w:rPr>
              <w:fldChar w:fldCharType="begin"/>
            </w:r>
            <w:r>
              <w:rPr>
                <w:noProof/>
                <w:webHidden/>
              </w:rPr>
              <w:instrText xml:space="preserve"> PAGEREF _Toc395346519 \h </w:instrText>
            </w:r>
            <w:r>
              <w:rPr>
                <w:noProof/>
                <w:webHidden/>
              </w:rPr>
            </w:r>
            <w:r>
              <w:rPr>
                <w:noProof/>
                <w:webHidden/>
              </w:rPr>
              <w:fldChar w:fldCharType="separate"/>
            </w:r>
            <w:r w:rsidR="003F482C">
              <w:rPr>
                <w:noProof/>
                <w:webHidden/>
              </w:rPr>
              <w:t>17</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20" w:history="1">
            <w:r w:rsidRPr="00C83B07">
              <w:rPr>
                <w:rStyle w:val="Hyperlink"/>
                <w:noProof/>
              </w:rPr>
              <w:t>4.7</w:t>
            </w:r>
            <w:r>
              <w:rPr>
                <w:rFonts w:cstheme="minorBidi"/>
                <w:b w:val="0"/>
                <w:bCs w:val="0"/>
                <w:smallCaps w:val="0"/>
                <w:noProof/>
                <w:szCs w:val="22"/>
                <w:lang w:eastAsia="en-US" w:bidi="he-IL"/>
              </w:rPr>
              <w:tab/>
            </w:r>
            <w:r w:rsidRPr="00C83B07">
              <w:rPr>
                <w:rStyle w:val="Hyperlink"/>
                <w:noProof/>
              </w:rPr>
              <w:t>dynamic_section_accessor</w:t>
            </w:r>
            <w:r>
              <w:rPr>
                <w:noProof/>
                <w:webHidden/>
              </w:rPr>
              <w:tab/>
            </w:r>
            <w:r>
              <w:rPr>
                <w:noProof/>
                <w:webHidden/>
              </w:rPr>
              <w:fldChar w:fldCharType="begin"/>
            </w:r>
            <w:r>
              <w:rPr>
                <w:noProof/>
                <w:webHidden/>
              </w:rPr>
              <w:instrText xml:space="preserve"> PAGEREF _Toc395346520 \h </w:instrText>
            </w:r>
            <w:r>
              <w:rPr>
                <w:noProof/>
                <w:webHidden/>
              </w:rPr>
            </w:r>
            <w:r>
              <w:rPr>
                <w:noProof/>
                <w:webHidden/>
              </w:rPr>
              <w:fldChar w:fldCharType="separate"/>
            </w:r>
            <w:r w:rsidR="003F482C">
              <w:rPr>
                <w:noProof/>
                <w:webHidden/>
              </w:rPr>
              <w:t>19</w:t>
            </w:r>
            <w:r>
              <w:rPr>
                <w:noProof/>
                <w:webHidden/>
              </w:rPr>
              <w:fldChar w:fldCharType="end"/>
            </w:r>
          </w:hyperlink>
        </w:p>
        <w:p w:rsidR="00DB312F" w:rsidRDefault="00DB312F">
          <w:pPr>
            <w:pStyle w:val="TOC2"/>
            <w:tabs>
              <w:tab w:val="left" w:pos="502"/>
              <w:tab w:val="right" w:pos="9350"/>
            </w:tabs>
            <w:rPr>
              <w:rFonts w:cstheme="minorBidi"/>
              <w:b w:val="0"/>
              <w:bCs w:val="0"/>
              <w:smallCaps w:val="0"/>
              <w:noProof/>
              <w:szCs w:val="22"/>
              <w:lang w:eastAsia="en-US" w:bidi="he-IL"/>
            </w:rPr>
          </w:pPr>
          <w:hyperlink w:anchor="_Toc395346521" w:history="1">
            <w:r w:rsidRPr="00C83B07">
              <w:rPr>
                <w:rStyle w:val="Hyperlink"/>
                <w:noProof/>
              </w:rPr>
              <w:t>4.8</w:t>
            </w:r>
            <w:r>
              <w:rPr>
                <w:rFonts w:cstheme="minorBidi"/>
                <w:b w:val="0"/>
                <w:bCs w:val="0"/>
                <w:smallCaps w:val="0"/>
                <w:noProof/>
                <w:szCs w:val="22"/>
                <w:lang w:eastAsia="en-US" w:bidi="he-IL"/>
              </w:rPr>
              <w:tab/>
            </w:r>
            <w:r w:rsidRPr="00C83B07">
              <w:rPr>
                <w:rStyle w:val="Hyperlink"/>
                <w:noProof/>
              </w:rPr>
              <w:t>note_section_accessor</w:t>
            </w:r>
            <w:r>
              <w:rPr>
                <w:noProof/>
                <w:webHidden/>
              </w:rPr>
              <w:tab/>
            </w:r>
            <w:r>
              <w:rPr>
                <w:noProof/>
                <w:webHidden/>
              </w:rPr>
              <w:fldChar w:fldCharType="begin"/>
            </w:r>
            <w:r>
              <w:rPr>
                <w:noProof/>
                <w:webHidden/>
              </w:rPr>
              <w:instrText xml:space="preserve"> PAGEREF _Toc395346521 \h </w:instrText>
            </w:r>
            <w:r>
              <w:rPr>
                <w:noProof/>
                <w:webHidden/>
              </w:rPr>
            </w:r>
            <w:r>
              <w:rPr>
                <w:noProof/>
                <w:webHidden/>
              </w:rPr>
              <w:fldChar w:fldCharType="separate"/>
            </w:r>
            <w:r w:rsidR="003F482C">
              <w:rPr>
                <w:noProof/>
                <w:webHidden/>
              </w:rPr>
              <w:t>19</w:t>
            </w:r>
            <w:r>
              <w:rPr>
                <w:noProof/>
                <w:webHidden/>
              </w:rPr>
              <w:fldChar w:fldCharType="end"/>
            </w:r>
          </w:hyperlink>
        </w:p>
        <w:p w:rsidR="00B26095" w:rsidRDefault="00146F05">
          <w:r>
            <w:rPr>
              <w:rFonts w:cs="Times New Roman"/>
              <w:b/>
              <w:bCs/>
              <w:caps/>
              <w:szCs w:val="26"/>
              <w:u w:val="single"/>
            </w:rPr>
            <w:fldChar w:fldCharType="end"/>
          </w:r>
        </w:p>
      </w:sdtContent>
    </w:sdt>
    <w:p w:rsidR="002D3FFE" w:rsidRDefault="002D3FFE"/>
    <w:p w:rsidR="002D3FFE" w:rsidRDefault="002D3FFE">
      <w:pPr>
        <w:rPr>
          <w:rFonts w:asciiTheme="majorBidi" w:eastAsiaTheme="majorEastAsia" w:hAnsiTheme="majorBidi" w:cstheme="majorBidi"/>
          <w:b/>
          <w:bCs/>
          <w:smallCaps/>
          <w:color w:val="216A97"/>
          <w:sz w:val="48"/>
          <w:szCs w:val="36"/>
        </w:rPr>
      </w:pPr>
      <w:r>
        <w:br w:type="page"/>
      </w:r>
      <w:bookmarkStart w:id="1" w:name="_GoBack"/>
      <w:bookmarkEnd w:id="1"/>
    </w:p>
    <w:p w:rsidR="008E04CB" w:rsidRDefault="008E04CB" w:rsidP="00FF25BA">
      <w:pPr>
        <w:pStyle w:val="Heading1"/>
      </w:pPr>
      <w:bookmarkStart w:id="2" w:name="_Toc395346507"/>
      <w:r>
        <w:lastRenderedPageBreak/>
        <w:t>Introduction</w:t>
      </w:r>
      <w:bookmarkEnd w:id="2"/>
    </w:p>
    <w:p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proofErr w:type="spellStart"/>
      <w:r>
        <w:t>dependant</w:t>
      </w:r>
      <w:proofErr w:type="spellEnd"/>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rsidR="008E04CB" w:rsidRPr="00FF25BA" w:rsidRDefault="006A3029" w:rsidP="006A3029">
      <w:r>
        <w:t>The full text of this tutorial comes together with ELFIO library distribution</w:t>
      </w:r>
    </w:p>
    <w:p w:rsidR="008E04CB" w:rsidRPr="008E04CB" w:rsidRDefault="008E04CB" w:rsidP="008E04CB"/>
    <w:p w:rsidR="001E42AE" w:rsidRDefault="001E42AE" w:rsidP="00FF25BA">
      <w:pPr>
        <w:pStyle w:val="Heading1"/>
      </w:pPr>
      <w:bookmarkStart w:id="3" w:name="_Toc395346508"/>
      <w:r>
        <w:t>Getting Started With ELFIO</w:t>
      </w:r>
      <w:bookmarkEnd w:id="3"/>
      <w:r>
        <w:t xml:space="preserve"> </w:t>
      </w:r>
    </w:p>
    <w:p w:rsidR="000E3B77" w:rsidRDefault="000E3B77" w:rsidP="00FF25BA">
      <w:pPr>
        <w:pStyle w:val="Heading2"/>
      </w:pPr>
      <w:bookmarkStart w:id="4" w:name="_Toc395346509"/>
      <w:bookmarkEnd w:id="0"/>
      <w:r>
        <w:t>ELF File Reader</w:t>
      </w:r>
      <w:bookmarkEnd w:id="4"/>
    </w:p>
    <w:p w:rsidR="001E42AE" w:rsidRDefault="006A3029" w:rsidP="002C4E15">
      <w:r w:rsidRPr="00FF25BA">
        <w:t xml:space="preserve">The ELFIO library is </w:t>
      </w:r>
      <w:r>
        <w:t xml:space="preserve">just normal C++ </w:t>
      </w:r>
      <w:r w:rsidRPr="00FF25BA">
        <w:t xml:space="preserve">header </w:t>
      </w:r>
      <w:r>
        <w:t>files</w:t>
      </w:r>
      <w:r w:rsidRPr="00FF25BA">
        <w:t xml:space="preserve">. </w:t>
      </w:r>
      <w:r>
        <w:t xml:space="preserve">In order to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rsidR="006A3029" w:rsidRDefault="006A3029" w:rsidP="002C4E15"/>
    <w:p w:rsidR="008E04CB" w:rsidRPr="00555F2C" w:rsidRDefault="008E04CB" w:rsidP="00555F2C">
      <w:pPr>
        <w:pStyle w:val="Code"/>
        <w:framePr w:wrap="notBeside"/>
      </w:pPr>
      <w:r w:rsidRPr="00555F2C">
        <w:t>#include &lt;iostream&gt;</w:t>
      </w:r>
    </w:p>
    <w:p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C95A24" w:rsidRPr="00555F2C" w:rsidRDefault="00C95A24" w:rsidP="00555F2C">
      <w:pPr>
        <w:pStyle w:val="Code"/>
        <w:framePr w:wrap="notBeside"/>
      </w:pPr>
      <w:r w:rsidRPr="00555F2C">
        <w:t>int main( int argc, char** argv )</w:t>
      </w:r>
    </w:p>
    <w:p w:rsidR="00C95A24" w:rsidRPr="00555F2C" w:rsidRDefault="00C95A24" w:rsidP="00555F2C">
      <w:pPr>
        <w:pStyle w:val="Code"/>
        <w:framePr w:wrap="notBeside"/>
      </w:pPr>
      <w:r w:rsidRPr="00555F2C">
        <w:t>{</w:t>
      </w:r>
    </w:p>
    <w:p w:rsidR="00C95A24" w:rsidRPr="00555F2C" w:rsidRDefault="00C95A24" w:rsidP="00555F2C">
      <w:pPr>
        <w:pStyle w:val="Code"/>
        <w:framePr w:wrap="notBeside"/>
      </w:pPr>
      <w:r w:rsidRPr="00555F2C">
        <w:t xml:space="preserve">    if ( argc != 2 ) {</w:t>
      </w:r>
    </w:p>
    <w:p w:rsidR="00C95A24" w:rsidRPr="00555F2C" w:rsidRDefault="00C95A24" w:rsidP="00555F2C">
      <w:pPr>
        <w:pStyle w:val="Code"/>
        <w:framePr w:wrap="notBeside"/>
      </w:pPr>
      <w:r w:rsidRPr="00555F2C">
        <w:t xml:space="preserve">        std::cout &lt;&lt; "Usage: tutorial &lt;elf_file&gt;" &lt;&lt; std::endl;</w:t>
      </w:r>
    </w:p>
    <w:p w:rsidR="00C95A24" w:rsidRPr="00555F2C" w:rsidRDefault="00C95A24" w:rsidP="00555F2C">
      <w:pPr>
        <w:pStyle w:val="Code"/>
        <w:framePr w:wrap="notBeside"/>
      </w:pPr>
      <w:r w:rsidRPr="00555F2C">
        <w:t xml:space="preserve">    return 1;</w:t>
      </w:r>
    </w:p>
    <w:p w:rsidR="00C95A24" w:rsidRPr="00555F2C" w:rsidRDefault="00C95A24" w:rsidP="00555F2C">
      <w:pPr>
        <w:pStyle w:val="Code"/>
        <w:framePr w:wrap="notBeside"/>
      </w:pPr>
      <w:r w:rsidRPr="00555F2C">
        <w:t>}</w:t>
      </w:r>
    </w:p>
    <w:p w:rsidR="00C95A24" w:rsidRDefault="00C95A24">
      <w:pPr>
        <w:rPr>
          <w:rFonts w:ascii="Courier New" w:hAnsi="Courier New" w:cs="Courier New"/>
        </w:rPr>
      </w:pPr>
    </w:p>
    <w:p w:rsidR="008E04CB" w:rsidRPr="004D28E7" w:rsidRDefault="004D28E7" w:rsidP="0011203F">
      <w:pPr>
        <w:spacing w:after="56"/>
        <w:ind w:left="360"/>
        <w:rPr>
          <w:rFonts w:cstheme="minorHAnsi"/>
        </w:rPr>
      </w:pPr>
      <w:r>
        <w:rPr>
          <w:rFonts w:cstheme="minorHAnsi"/>
          <w:noProof/>
          <w:lang w:eastAsia="en-US" w:bidi="he-IL"/>
        </w:rPr>
        <w:drawing>
          <wp:inline distT="0" distB="0" distL="0" distR="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rsidR="00CE30EA" w:rsidRPr="004D28E7" w:rsidRDefault="004D28E7" w:rsidP="004D28E7">
      <w:pPr>
        <w:ind w:left="360"/>
        <w:rPr>
          <w:rFonts w:cstheme="minorHAnsi"/>
        </w:rPr>
      </w:pPr>
      <w:r>
        <w:rPr>
          <w:rFonts w:cstheme="minorHAnsi"/>
          <w:noProof/>
          <w:lang w:eastAsia="en-US" w:bidi="he-IL"/>
        </w:rPr>
        <w:drawing>
          <wp:inline distT="0" distB="0" distL="0" distR="0">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rsidR="00FD54CC" w:rsidRPr="00FD54CC" w:rsidRDefault="00FD54CC" w:rsidP="00FD54CC">
      <w:pPr>
        <w:rPr>
          <w:rFonts w:ascii="Courier New" w:hAnsi="Courier New" w:cs="Courier New"/>
        </w:rPr>
      </w:pPr>
    </w:p>
    <w:p w:rsidR="006A3029" w:rsidRDefault="006A3029" w:rsidP="002C4E15">
      <w:r w:rsidRPr="00FF25BA">
        <w:t xml:space="preserve">This </w:t>
      </w:r>
      <w:r>
        <w:t>section of the tutorial</w:t>
      </w:r>
      <w:r w:rsidRPr="00FF25BA">
        <w:t xml:space="preserve"> will explain how to work with the reader portion of the ELFIO library.</w:t>
      </w:r>
    </w:p>
    <w:p w:rsidR="006A3029" w:rsidRDefault="006A3029" w:rsidP="006A3029">
      <w:r w:rsidRPr="00FF25BA">
        <w:t>The first step would be creatin</w:t>
      </w:r>
      <w:r>
        <w:t>g</w:t>
      </w:r>
      <w:r w:rsidRPr="00FF25BA">
        <w:t xml:space="preserve"> </w:t>
      </w:r>
      <w:r>
        <w:t xml:space="preserve">an </w:t>
      </w:r>
      <w:proofErr w:type="spellStart"/>
      <w:r w:rsidRPr="000627B3">
        <w:rPr>
          <w:rFonts w:ascii="Courier New" w:hAnsi="Courier New" w:cs="Courier New"/>
          <w:sz w:val="18"/>
          <w:szCs w:val="18"/>
        </w:rPr>
        <w:t>elfio</w:t>
      </w:r>
      <w:proofErr w:type="spellEnd"/>
      <w:r w:rsidRPr="00FF25BA">
        <w:t xml:space="preserve"> class instance. The </w:t>
      </w:r>
      <w:proofErr w:type="spellStart"/>
      <w:r w:rsidRPr="000627B3">
        <w:rPr>
          <w:rFonts w:ascii="Courier New" w:hAnsi="Courier New" w:cs="Courier New"/>
          <w:sz w:val="18"/>
          <w:szCs w:val="18"/>
        </w:rPr>
        <w:t>elfio</w:t>
      </w:r>
      <w:proofErr w:type="spellEnd"/>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rsidR="00555F2C" w:rsidRDefault="00555F2C" w:rsidP="009C02FB"/>
    <w:p w:rsidR="00555F2C" w:rsidRPr="00555F2C" w:rsidRDefault="00555F2C" w:rsidP="00555F2C">
      <w:pPr>
        <w:pStyle w:val="Code"/>
        <w:framePr w:wrap="notBeside"/>
      </w:pPr>
      <w:r w:rsidRPr="00555F2C">
        <w:lastRenderedPageBreak/>
        <w:t>// Create elfio reader</w:t>
      </w:r>
    </w:p>
    <w:p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p>
    <w:p w:rsidR="00555F2C" w:rsidRPr="00555F2C" w:rsidRDefault="00555F2C" w:rsidP="00555F2C">
      <w:pPr>
        <w:pStyle w:val="Code"/>
        <w:framePr w:wrap="notBeside"/>
      </w:pPr>
      <w:r w:rsidRPr="00555F2C">
        <w:t>// Load ELF data</w:t>
      </w:r>
    </w:p>
    <w:p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r w:rsidRPr="00555F2C">
        <w:t xml:space="preserve">    std::cout &lt;&lt; "Can't find or process ELF file " &lt;&lt; argv[1] &lt;&lt; std::endl;</w:t>
      </w:r>
    </w:p>
    <w:p w:rsidR="00555F2C" w:rsidRPr="00555F2C" w:rsidRDefault="00555F2C" w:rsidP="00555F2C">
      <w:pPr>
        <w:pStyle w:val="Code"/>
        <w:framePr w:wrap="notBeside"/>
      </w:pPr>
      <w:r w:rsidRPr="00555F2C">
        <w:t xml:space="preserve">    return 2;</w:t>
      </w:r>
    </w:p>
    <w:p w:rsidR="00555F2C" w:rsidRPr="00555F2C" w:rsidRDefault="00555F2C" w:rsidP="00555F2C">
      <w:pPr>
        <w:pStyle w:val="Code"/>
        <w:framePr w:wrap="notBeside"/>
      </w:pPr>
      <w:r w:rsidRPr="00555F2C">
        <w:t>}</w:t>
      </w:r>
    </w:p>
    <w:p w:rsidR="002B5757" w:rsidRDefault="002B5757" w:rsidP="002B5757">
      <w:pPr>
        <w:spacing w:after="56"/>
        <w:rPr>
          <w:rFonts w:ascii="Courier New" w:hAnsi="Courier New" w:cs="Courier New"/>
        </w:rPr>
      </w:pPr>
    </w:p>
    <w:p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proofErr w:type="spellStart"/>
      <w:r w:rsidRPr="006A3029">
        <w:rPr>
          <w:rStyle w:val="HTMLCode"/>
          <w:rFonts w:eastAsiaTheme="minorEastAsia"/>
        </w:rPr>
        <w:t>elfio</w:t>
      </w:r>
      <w:proofErr w:type="spellEnd"/>
      <w:r w:rsidRPr="004D28E7">
        <w:rPr>
          <w:rFonts w:cstheme="minorHAnsi"/>
        </w:rPr>
        <w:t xml:space="preserve"> class instance</w:t>
      </w:r>
    </w:p>
    <w:p w:rsidR="008E04CB" w:rsidRPr="004D28E7" w:rsidRDefault="006E5570" w:rsidP="00B90BF7">
      <w:pPr>
        <w:spacing w:after="56"/>
        <w:ind w:left="360"/>
        <w:rPr>
          <w:rFonts w:cstheme="minorHAnsi"/>
        </w:rPr>
      </w:pPr>
      <w:r>
        <w:rPr>
          <w:rFonts w:cstheme="minorHAnsi"/>
        </w:rPr>
        <w:pict>
          <v:shape id="Picture 6" o:spid="_x0000_i1025" type="#_x0000_t75" style="width:9pt;height:9pt;visibility:visible;mso-wrap-style:square">
            <v:imagedata r:id="rId15" o:title=""/>
          </v:shape>
        </w:pict>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otherwise</w:t>
      </w:r>
    </w:p>
    <w:p w:rsidR="00C73DF7" w:rsidRDefault="00C73DF7" w:rsidP="00FD54CC">
      <w:pPr>
        <w:spacing w:after="56"/>
        <w:rPr>
          <w:rFonts w:ascii="Courier New" w:hAnsi="Courier New" w:cs="Courier New"/>
        </w:rPr>
      </w:pPr>
    </w:p>
    <w:p w:rsidR="002C4E15" w:rsidRDefault="002C4E15" w:rsidP="00AD7FAF">
      <w:pPr>
        <w:spacing w:after="496"/>
        <w:ind w:right="297"/>
      </w:pPr>
      <w:r>
        <w:t xml:space="preserve">The </w:t>
      </w:r>
      <w:proofErr w:type="gramStart"/>
      <w:r w:rsidRPr="002C4E15">
        <w:rPr>
          <w:rFonts w:ascii="Courier New" w:hAnsi="Courier New" w:cs="Courier New"/>
          <w:sz w:val="20"/>
          <w:szCs w:val="20"/>
        </w:rPr>
        <w:t>load(</w:t>
      </w:r>
      <w:proofErr w:type="gramEnd"/>
      <w:r w:rsidRPr="002C4E15">
        <w:rPr>
          <w:rFonts w:ascii="Courier New" w:hAnsi="Courier New" w:cs="Courier New"/>
          <w:sz w:val="20"/>
          <w:szCs w:val="20"/>
        </w:rPr>
        <w:t>)</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rsidR="00C73DF7" w:rsidRDefault="006A3029" w:rsidP="00AD7FAF">
      <w:pPr>
        <w:spacing w:after="496"/>
        <w:ind w:right="297"/>
      </w:pPr>
      <w:r>
        <w:t>All the ELF file header properties such as encoding, machine type and entry point are accessible now.  To get the class and the encoding of the file use:</w:t>
      </w:r>
    </w:p>
    <w:p w:rsidR="002B5757" w:rsidRDefault="002B5757" w:rsidP="002B5757">
      <w:pPr>
        <w:pStyle w:val="Code"/>
        <w:framePr w:wrap="notBeside"/>
      </w:pPr>
      <w:r>
        <w:t>// Print ELF file properties</w:t>
      </w:r>
    </w:p>
    <w:p w:rsidR="002B5757" w:rsidRDefault="002B5757" w:rsidP="002B5757">
      <w:pPr>
        <w:pStyle w:val="Code"/>
        <w:framePr w:wrap="notBeside"/>
      </w:pPr>
      <w:r>
        <w:t>std::cout &lt;&lt; "ELF file class    : ";</w:t>
      </w:r>
    </w:p>
    <w:p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"ELF32"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"ELF64" &lt;&lt; std::endl;</w:t>
      </w:r>
    </w:p>
    <w:p w:rsidR="002B5757" w:rsidRDefault="002B5757" w:rsidP="002B5757">
      <w:pPr>
        <w:pStyle w:val="Code"/>
        <w:framePr w:wrap="notBeside"/>
      </w:pPr>
      <w:r>
        <w:t xml:space="preserve">        </w:t>
      </w:r>
    </w:p>
    <w:p w:rsidR="002B5757" w:rsidRDefault="002B5757" w:rsidP="002B5757">
      <w:pPr>
        <w:pStyle w:val="Code"/>
        <w:framePr w:wrap="notBeside"/>
      </w:pPr>
      <w:r>
        <w:t>std::cout &lt;&lt; "ELF file encoding : ";</w:t>
      </w:r>
    </w:p>
    <w:p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"Little endian"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"Big endian" &lt;&lt; std::endl;</w:t>
      </w:r>
    </w:p>
    <w:p w:rsidR="002B5757" w:rsidRDefault="002B5757" w:rsidP="002B5757">
      <w:pPr>
        <w:spacing w:after="56"/>
        <w:rPr>
          <w:rFonts w:ascii="Courier New" w:hAnsi="Courier New" w:cs="Courier New"/>
        </w:rPr>
      </w:pPr>
    </w:p>
    <w:p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w:t>
      </w:r>
      <w:proofErr w:type="spellStart"/>
      <w:r w:rsidR="002B5757" w:rsidRPr="004D28E7">
        <w:rPr>
          <w:rFonts w:cstheme="minorHAnsi"/>
        </w:rPr>
        <w:t>get_</w:t>
      </w:r>
      <w:proofErr w:type="gramStart"/>
      <w:r w:rsidR="002B5757" w:rsidRPr="004D28E7">
        <w:rPr>
          <w:rFonts w:cstheme="minorHAnsi"/>
        </w:rPr>
        <w:t>class</w:t>
      </w:r>
      <w:proofErr w:type="spellEnd"/>
      <w:r w:rsidR="002B5757" w:rsidRPr="004D28E7">
        <w:rPr>
          <w:rFonts w:cstheme="minorHAnsi"/>
        </w:rPr>
        <w:t>(</w:t>
      </w:r>
      <w:proofErr w:type="gramEnd"/>
      <w:r w:rsidR="002B5757" w:rsidRPr="004D28E7">
        <w:rPr>
          <w:rFonts w:cstheme="minorHAnsi"/>
        </w:rPr>
        <w:t>)</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 xml:space="preserve">Member function </w:t>
      </w:r>
      <w:proofErr w:type="spellStart"/>
      <w:r w:rsidR="00493D1A" w:rsidRPr="004D28E7">
        <w:rPr>
          <w:rFonts w:cstheme="minorHAnsi"/>
        </w:rPr>
        <w:t>get_</w:t>
      </w:r>
      <w:proofErr w:type="gramStart"/>
      <w:r w:rsidR="00493D1A" w:rsidRPr="004D28E7">
        <w:rPr>
          <w:rFonts w:cstheme="minorHAnsi"/>
        </w:rPr>
        <w:t>encoding</w:t>
      </w:r>
      <w:proofErr w:type="spellEnd"/>
      <w:r w:rsidR="00493D1A" w:rsidRPr="004D28E7">
        <w:rPr>
          <w:rFonts w:cstheme="minorHAnsi"/>
        </w:rPr>
        <w:t>(</w:t>
      </w:r>
      <w:proofErr w:type="gramEnd"/>
      <w:r w:rsidR="00493D1A" w:rsidRPr="004D28E7">
        <w:rPr>
          <w:rFonts w:cstheme="minorHAnsi"/>
        </w:rPr>
        <w:t>)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proofErr w:type="spellStart"/>
      <w:r w:rsidR="00FD54CC" w:rsidRPr="004D28E7">
        <w:rPr>
          <w:rFonts w:cstheme="minorHAnsi"/>
        </w:rPr>
        <w:t>endianess</w:t>
      </w:r>
      <w:proofErr w:type="spellEnd"/>
      <w:r w:rsidR="00FD54CC" w:rsidRPr="004D28E7">
        <w:rPr>
          <w:rFonts w:cstheme="minorHAnsi"/>
        </w:rPr>
        <w:t xml:space="preserve"> correspondingly</w:t>
      </w:r>
    </w:p>
    <w:p w:rsidR="00BF05B0" w:rsidRDefault="00BF05B0" w:rsidP="002B5757"/>
    <w:p w:rsidR="0013743F" w:rsidRDefault="0013743F" w:rsidP="00373F9B">
      <w:pPr>
        <w:pStyle w:val="Note"/>
        <w:framePr w:wrap="notBeside"/>
        <w:rPr>
          <w:b/>
          <w:bCs/>
          <w:sz w:val="32"/>
          <w:szCs w:val="22"/>
        </w:rPr>
      </w:pPr>
      <w:r w:rsidRPr="0013743F">
        <w:rPr>
          <w:b/>
          <w:bCs/>
          <w:sz w:val="32"/>
          <w:szCs w:val="22"/>
        </w:rPr>
        <w:t>Note:</w:t>
      </w:r>
    </w:p>
    <w:p w:rsidR="0013743F" w:rsidRDefault="0013743F" w:rsidP="0013743F">
      <w:pPr>
        <w:pStyle w:val="Note"/>
        <w:framePr w:wrap="notBeside"/>
      </w:pPr>
    </w:p>
    <w:p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rsidR="0013743F" w:rsidRDefault="0013743F" w:rsidP="00D63A51"/>
    <w:p w:rsidR="006A3029" w:rsidRDefault="006A3029" w:rsidP="006A3029">
      <w:r>
        <w:t>ELF binary files consist of sections and segments. Each section has its own responsibility: some contains executable code, others –program's data, some are symbol tables and so on. See ELF binary format documentation for purpose and content description of sections and segments.</w:t>
      </w:r>
    </w:p>
    <w:p w:rsidR="000356CB" w:rsidRDefault="000356CB" w:rsidP="000356CB">
      <w:r>
        <w:lastRenderedPageBreak/>
        <w:t>The following code demonstrates how to find out the amount of sections the ELF file contains. The code also presents how to access particular section properties like names and sizes:</w:t>
      </w:r>
    </w:p>
    <w:p w:rsidR="000356CB" w:rsidRDefault="000356CB" w:rsidP="000356CB"/>
    <w:p w:rsidR="006C664A" w:rsidRDefault="006C664A" w:rsidP="00017944">
      <w:pPr>
        <w:pStyle w:val="Code"/>
        <w:framePr w:wrap="notBeside"/>
      </w:pPr>
      <w:r>
        <w:t>// Print ELF file sections info</w:t>
      </w:r>
    </w:p>
    <w:p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std::cout &lt;&lt; "Number of sections: " &lt;&lt; sec_num &lt;&lt; std::endl;</w:t>
      </w:r>
    </w:p>
    <w:p w:rsidR="006C664A" w:rsidRDefault="006C664A" w:rsidP="00017944">
      <w:pPr>
        <w:pStyle w:val="Code"/>
        <w:framePr w:wrap="notBeside"/>
      </w:pPr>
      <w:r>
        <w:t>for ( int i = 0; i &lt; sec_num; ++i ) {</w:t>
      </w:r>
    </w:p>
    <w:p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std::cout &lt;&lt; "  [" &lt;&lt; i &lt;&lt; "] "</w:t>
      </w:r>
    </w:p>
    <w:p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"\t"</w:t>
      </w:r>
    </w:p>
    <w:p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std::endl;</w:t>
      </w:r>
    </w:p>
    <w:p w:rsidR="006C664A" w:rsidRDefault="006C664A" w:rsidP="00017944">
      <w:pPr>
        <w:pStyle w:val="Code"/>
        <w:framePr w:wrap="notBeside"/>
      </w:pPr>
      <w:r>
        <w:t xml:space="preserve">   // Access section's data</w:t>
      </w:r>
    </w:p>
    <w:p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13743F" w:rsidRDefault="006C664A" w:rsidP="00017944">
      <w:pPr>
        <w:pStyle w:val="Code"/>
        <w:framePr w:wrap="notBeside"/>
      </w:pPr>
      <w:r>
        <w:t>}</w:t>
      </w:r>
    </w:p>
    <w:p w:rsidR="004F34B1" w:rsidRDefault="004F34B1" w:rsidP="004F34B1">
      <w:pPr>
        <w:spacing w:after="56"/>
        <w:rPr>
          <w:rFonts w:ascii="Courier New" w:hAnsi="Courier New" w:cs="Courier New"/>
        </w:rPr>
      </w:pPr>
    </w:p>
    <w:p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Use </w:t>
      </w:r>
      <w:proofErr w:type="gramStart"/>
      <w:r w:rsidR="00BF3693" w:rsidRPr="004D28E7">
        <w:rPr>
          <w:rFonts w:cstheme="minorHAnsi"/>
        </w:rPr>
        <w:t>operator[</w:t>
      </w:r>
      <w:proofErr w:type="gramEnd"/>
      <w:r w:rsidR="00BF3693" w:rsidRPr="004D28E7">
        <w:rPr>
          <w:rFonts w:cstheme="minorHAnsi"/>
        </w:rPr>
        <w:t>] to access a section by its number</w:t>
      </w:r>
      <w:r w:rsidR="00AB29AC" w:rsidRPr="004D28E7">
        <w:rPr>
          <w:rFonts w:cstheme="minorHAnsi"/>
        </w:rPr>
        <w:t xml:space="preserve"> or symbolic name</w:t>
      </w:r>
    </w:p>
    <w:p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proofErr w:type="spellStart"/>
      <w:r w:rsidR="00BF3693" w:rsidRPr="004D28E7">
        <w:rPr>
          <w:rFonts w:cstheme="minorHAnsi"/>
        </w:rPr>
        <w:t>get_</w:t>
      </w:r>
      <w:proofErr w:type="gramStart"/>
      <w:r w:rsidR="00BF3693" w:rsidRPr="004D28E7">
        <w:rPr>
          <w:rFonts w:cstheme="minorHAnsi"/>
        </w:rPr>
        <w:t>name</w:t>
      </w:r>
      <w:proofErr w:type="spellEnd"/>
      <w:r w:rsidR="00BF3693" w:rsidRPr="004D28E7">
        <w:rPr>
          <w:rFonts w:cstheme="minorHAnsi"/>
        </w:rPr>
        <w:t>(</w:t>
      </w:r>
      <w:proofErr w:type="gramEnd"/>
      <w:r w:rsidR="00BF3693" w:rsidRPr="004D28E7">
        <w:rPr>
          <w:rFonts w:cstheme="minorHAnsi"/>
        </w:rPr>
        <w:t xml:space="preserve">), </w:t>
      </w:r>
      <w:proofErr w:type="spellStart"/>
      <w:r w:rsidR="00BF3693" w:rsidRPr="004D28E7">
        <w:rPr>
          <w:rFonts w:cstheme="minorHAnsi"/>
        </w:rPr>
        <w:t>get_size</w:t>
      </w:r>
      <w:proofErr w:type="spellEnd"/>
      <w:r w:rsidR="00BF3693" w:rsidRPr="004D28E7">
        <w:rPr>
          <w:rFonts w:cstheme="minorHAnsi"/>
        </w:rPr>
        <w:t>()</w:t>
      </w:r>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rsidR="00017944" w:rsidRDefault="00017944" w:rsidP="00017944"/>
    <w:p w:rsidR="000356CB" w:rsidRDefault="000356CB" w:rsidP="000356CB">
      <w:r>
        <w:t xml:space="preserve">The ‘sections’ data member of ELFIO's ‘reader’ object permits obtaining the number of sections inside a given ELF file. It also serves for getting access to individual sections by using </w:t>
      </w:r>
      <w:proofErr w:type="gramStart"/>
      <w:r>
        <w:t>operator[</w:t>
      </w:r>
      <w:proofErr w:type="gramEnd"/>
      <w:r>
        <w:t>], which returns a pointer to the corresponding section's interface.</w:t>
      </w:r>
    </w:p>
    <w:p w:rsidR="000356CB" w:rsidRDefault="000356CB" w:rsidP="000356CB">
      <w:r w:rsidRPr="00AB0A3F">
        <w:t xml:space="preserve">Similarly, </w:t>
      </w:r>
      <w:r>
        <w:t xml:space="preserve">for executables, the </w:t>
      </w:r>
      <w:r w:rsidRPr="00AB0A3F">
        <w:t>segments of the ELF file can be processed:</w:t>
      </w:r>
    </w:p>
    <w:p w:rsidR="00AB0A3F" w:rsidRDefault="00AB0A3F" w:rsidP="00AB0A3F">
      <w:pPr>
        <w:pStyle w:val="Code"/>
        <w:framePr w:wrap="notBeside"/>
      </w:pPr>
      <w:r>
        <w:t>// Print ELF file segments info</w:t>
      </w:r>
    </w:p>
    <w:p w:rsidR="00AB0A3F" w:rsidRDefault="00AB0A3F" w:rsidP="00AB0A3F">
      <w:pPr>
        <w:pStyle w:val="Code"/>
        <w:framePr w:wrap="notBeside"/>
      </w:pPr>
      <w:r>
        <w:t xml:space="preserve">Elf_Half seg_num = reader.segments.size();         </w:t>
      </w:r>
      <w:r w:rsidR="00DC42CA">
        <w:rPr>
          <w:lang w:eastAsia="en-US" w:bidi="he-IL"/>
        </w:rPr>
        <w:drawing>
          <wp:inline distT="0" distB="0" distL="0" distR="0">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std::cout &lt;&lt; "Number of segments: " &lt;&lt; seg_num &lt;&lt; std::endl;</w:t>
      </w:r>
    </w:p>
    <w:p w:rsidR="00AB0A3F" w:rsidRDefault="00AB0A3F" w:rsidP="00AB0A3F">
      <w:pPr>
        <w:pStyle w:val="Code"/>
        <w:framePr w:wrap="notBeside"/>
      </w:pPr>
      <w:r>
        <w:t>for ( int i = 0; i &lt; seg_num; ++i ) {</w:t>
      </w:r>
    </w:p>
    <w:p w:rsidR="00AB0A3F" w:rsidRDefault="00AB0A3F" w:rsidP="00AB0A3F">
      <w:pPr>
        <w:pStyle w:val="Code"/>
        <w:framePr w:wrap="notBeside"/>
      </w:pPr>
      <w:r>
        <w:t xml:space="preserve">    const segment* pseg = reader.segments[i];      </w:t>
      </w:r>
      <w:r w:rsidR="00DC42CA">
        <w:rPr>
          <w:lang w:eastAsia="en-US" w:bidi="he-IL"/>
        </w:rPr>
        <w:drawing>
          <wp:inline distT="0" distB="0" distL="0" distR="0">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std::cout &lt;&lt; "  [" &lt;&lt; i &lt;&lt; "] 0x" &lt;&lt; std::hex</w:t>
      </w:r>
    </w:p>
    <w:p w:rsidR="00AB0A3F" w:rsidRDefault="00AB0A3F" w:rsidP="00AB0A3F">
      <w:pPr>
        <w:pStyle w:val="Code"/>
        <w:framePr w:wrap="notBeside"/>
      </w:pPr>
      <w:r>
        <w:t xml:space="preserve">              &lt;&lt; pseg-&gt;get_flags()                 </w:t>
      </w:r>
      <w:r w:rsidRPr="00AB0A3F">
        <w:rPr>
          <w:lang w:eastAsia="en-US" w:bidi="he-IL"/>
        </w:rPr>
        <w:drawing>
          <wp:inline distT="0" distB="0" distL="0" distR="0">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pseg-&gt;get_virtual_address()       </w:t>
      </w:r>
      <w:r w:rsidRPr="00AB0A3F">
        <w:rPr>
          <w:lang w:eastAsia="en-US" w:bidi="he-IL"/>
        </w:rPr>
        <w:drawing>
          <wp:inline distT="0" distB="0" distL="0" distR="0">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pseg-&gt;get_file_size()             </w:t>
      </w:r>
      <w:r w:rsidRPr="00AB0A3F">
        <w:rPr>
          <w:lang w:eastAsia="en-US" w:bidi="he-IL"/>
        </w:rPr>
        <w:drawing>
          <wp:inline distT="0" distB="0" distL="0" distR="0">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pseg-&gt;get_memory_size()           </w:t>
      </w:r>
      <w:r w:rsidRPr="00AB0A3F">
        <w:rPr>
          <w:lang w:eastAsia="en-US" w:bidi="he-IL"/>
        </w:rPr>
        <w:drawing>
          <wp:inline distT="0" distB="0" distL="0" distR="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std::endl;</w:t>
      </w:r>
    </w:p>
    <w:p w:rsidR="00AB0A3F" w:rsidRDefault="00AB0A3F" w:rsidP="00AB0A3F">
      <w:pPr>
        <w:pStyle w:val="Code"/>
        <w:framePr w:wrap="notBeside"/>
      </w:pPr>
      <w:r>
        <w:t xml:space="preserve">    // Access segments's data</w:t>
      </w:r>
    </w:p>
    <w:p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w:t>
      </w:r>
    </w:p>
    <w:p w:rsidR="00AB0A3F" w:rsidRDefault="00AB0A3F" w:rsidP="00AB0A3F"/>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Use </w:t>
      </w:r>
      <w:proofErr w:type="gramStart"/>
      <w:r w:rsidR="00AB0A3F" w:rsidRPr="004D28E7">
        <w:rPr>
          <w:rFonts w:cstheme="minorHAnsi"/>
        </w:rPr>
        <w:t>operator[</w:t>
      </w:r>
      <w:proofErr w:type="gramEnd"/>
      <w:r w:rsidR="00AB0A3F" w:rsidRPr="004D28E7">
        <w:rPr>
          <w:rFonts w:cstheme="minorHAnsi"/>
        </w:rPr>
        <w:t>] to access a segment by its number</w:t>
      </w:r>
    </w:p>
    <w:p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w:t>
      </w:r>
      <w:proofErr w:type="spellStart"/>
      <w:r w:rsidR="00AB0A3F" w:rsidRPr="004D28E7">
        <w:rPr>
          <w:rFonts w:cstheme="minorHAnsi"/>
        </w:rPr>
        <w:t>get_</w:t>
      </w:r>
      <w:proofErr w:type="gramStart"/>
      <w:r w:rsidR="00AB0A3F" w:rsidRPr="004D28E7">
        <w:rPr>
          <w:rFonts w:cstheme="minorHAnsi"/>
        </w:rPr>
        <w:t>flags</w:t>
      </w:r>
      <w:proofErr w:type="spellEnd"/>
      <w:r w:rsidR="00AB0A3F" w:rsidRPr="004D28E7">
        <w:rPr>
          <w:rFonts w:cstheme="minorHAnsi"/>
        </w:rPr>
        <w:t>(</w:t>
      </w:r>
      <w:proofErr w:type="gramEnd"/>
      <w:r w:rsidR="00AB0A3F" w:rsidRPr="004D28E7">
        <w:rPr>
          <w:rFonts w:cstheme="minorHAnsi"/>
        </w:rPr>
        <w:t xml:space="preserve">), </w:t>
      </w:r>
      <w:proofErr w:type="spellStart"/>
      <w:r w:rsidR="00AB0A3F" w:rsidRPr="004D28E7">
        <w:rPr>
          <w:rFonts w:cstheme="minorHAnsi"/>
        </w:rPr>
        <w:t>get_virtual_address</w:t>
      </w:r>
      <w:proofErr w:type="spellEnd"/>
      <w:r w:rsidR="00AB0A3F" w:rsidRPr="004D28E7">
        <w:rPr>
          <w:rFonts w:cstheme="minorHAnsi"/>
        </w:rPr>
        <w:t xml:space="preserve">(), </w:t>
      </w:r>
      <w:proofErr w:type="spellStart"/>
      <w:r w:rsidR="00AB0A3F" w:rsidRPr="004D28E7">
        <w:rPr>
          <w:rFonts w:cstheme="minorHAnsi"/>
        </w:rPr>
        <w:t>get_file_size</w:t>
      </w:r>
      <w:proofErr w:type="spellEnd"/>
      <w:r w:rsidR="00AB0A3F" w:rsidRPr="004D28E7">
        <w:rPr>
          <w:rFonts w:cstheme="minorHAnsi"/>
        </w:rPr>
        <w:t xml:space="preserve">(), </w:t>
      </w:r>
      <w:proofErr w:type="spellStart"/>
      <w:r w:rsidR="00AB0A3F" w:rsidRPr="004D28E7">
        <w:rPr>
          <w:rFonts w:cstheme="minorHAnsi"/>
        </w:rPr>
        <w:t>get_memory_size</w:t>
      </w:r>
      <w:proofErr w:type="spellEnd"/>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 methods of ‘segment’ class</w:t>
      </w:r>
    </w:p>
    <w:p w:rsidR="00AB0A3F" w:rsidRDefault="00AB0A3F" w:rsidP="00AB0A3F"/>
    <w:p w:rsidR="000356CB" w:rsidRDefault="000356CB" w:rsidP="000356CB">
      <w:r>
        <w:t>In this case, the segments' attributes and data are obtained by using the ‘segments’ data member of ELFIO's ‘reader’ class.</w:t>
      </w:r>
    </w:p>
    <w:p w:rsidR="00845028" w:rsidRDefault="00845028" w:rsidP="00432329"/>
    <w:p w:rsidR="00845028" w:rsidRDefault="00845028" w:rsidP="00845028">
      <w:pPr>
        <w:pStyle w:val="Heading2"/>
      </w:pPr>
      <w:bookmarkStart w:id="5" w:name="_Toc395346510"/>
      <w:r w:rsidRPr="00845028">
        <w:t xml:space="preserve">ELF Section Data </w:t>
      </w:r>
      <w:proofErr w:type="spellStart"/>
      <w:r w:rsidRPr="00845028">
        <w:t>Accessors</w:t>
      </w:r>
      <w:bookmarkEnd w:id="5"/>
      <w:proofErr w:type="spellEnd"/>
    </w:p>
    <w:p w:rsidR="000356CB" w:rsidRDefault="000356CB" w:rsidP="000356CB">
      <w:r>
        <w:t xml:space="preserve">To simplify creation and interpretation of specific ELF sections, the ELFIO library provides </w:t>
      </w:r>
      <w:proofErr w:type="spellStart"/>
      <w:r>
        <w:t>accessor</w:t>
      </w:r>
      <w:proofErr w:type="spellEnd"/>
      <w:r>
        <w:t xml:space="preserve"> classes. Currently, the following classes are available:</w:t>
      </w:r>
    </w:p>
    <w:p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proofErr w:type="spellStart"/>
      <w:r w:rsidR="00845028" w:rsidRPr="00845028">
        <w:t>accessor</w:t>
      </w:r>
      <w:proofErr w:type="spellEnd"/>
    </w:p>
    <w:p w:rsidR="00845028" w:rsidRDefault="00C671F1" w:rsidP="00C671F1">
      <w:pPr>
        <w:pStyle w:val="ListParagraph"/>
        <w:numPr>
          <w:ilvl w:val="0"/>
          <w:numId w:val="24"/>
        </w:numPr>
      </w:pPr>
      <w:r>
        <w:t>D</w:t>
      </w:r>
      <w:r w:rsidR="00845028">
        <w:t>ynamic</w:t>
      </w:r>
      <w:r>
        <w:t xml:space="preserve"> </w:t>
      </w:r>
      <w:r w:rsidR="00845028">
        <w:t>section</w:t>
      </w:r>
      <w:r>
        <w:t xml:space="preserve"> </w:t>
      </w:r>
      <w:proofErr w:type="spellStart"/>
      <w:r w:rsidR="00845028">
        <w:t>accessor</w:t>
      </w:r>
      <w:proofErr w:type="spellEnd"/>
    </w:p>
    <w:p w:rsidR="000356CB" w:rsidRDefault="000356CB" w:rsidP="000356CB">
      <w:r>
        <w:t xml:space="preserve">More </w:t>
      </w:r>
      <w:proofErr w:type="spellStart"/>
      <w:r>
        <w:t>accessors</w:t>
      </w:r>
      <w:proofErr w:type="spellEnd"/>
      <w:r>
        <w:t xml:space="preserve"> may be implemented in future versions of the library.</w:t>
      </w:r>
    </w:p>
    <w:p w:rsidR="000356CB" w:rsidRDefault="000356CB" w:rsidP="000356CB">
      <w:r>
        <w:t xml:space="preserve">Let's see how the </w:t>
      </w:r>
      <w:proofErr w:type="spellStart"/>
      <w:r>
        <w:t>accessors</w:t>
      </w:r>
      <w:proofErr w:type="spellEnd"/>
      <w:r>
        <w:t xml:space="preserve"> can be used with the previous ELF file reader example. The following example prints out all symbols in a section that turns out to be a symbol section:</w:t>
      </w:r>
    </w:p>
    <w:p w:rsidR="0013258C" w:rsidRDefault="0013258C" w:rsidP="001624E0"/>
    <w:p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std::string   name;</w:t>
      </w:r>
    </w:p>
    <w:p w:rsidR="001624E0" w:rsidRDefault="001624E0" w:rsidP="001624E0">
      <w:pPr>
        <w:pStyle w:val="Code"/>
        <w:framePr w:wrap="notBeside"/>
      </w:pPr>
      <w:r>
        <w:t xml:space="preserve">        Elf64_Addr    value;</w:t>
      </w:r>
    </w:p>
    <w:p w:rsidR="001624E0" w:rsidRDefault="001624E0" w:rsidP="001624E0">
      <w:pPr>
        <w:pStyle w:val="Code"/>
        <w:framePr w:wrap="notBeside"/>
      </w:pPr>
      <w:r>
        <w:t xml:space="preserve">        Elf_Xword     size;</w:t>
      </w:r>
    </w:p>
    <w:p w:rsidR="001624E0" w:rsidRDefault="001624E0" w:rsidP="001624E0">
      <w:pPr>
        <w:pStyle w:val="Code"/>
        <w:framePr w:wrap="notBeside"/>
      </w:pPr>
      <w:r>
        <w:t xml:space="preserve">        unsigned char bind;</w:t>
      </w:r>
    </w:p>
    <w:p w:rsidR="001624E0" w:rsidRDefault="001624E0" w:rsidP="001624E0">
      <w:pPr>
        <w:pStyle w:val="Code"/>
        <w:framePr w:wrap="notBeside"/>
      </w:pPr>
      <w:r>
        <w:t xml:space="preserve">        unsigned char type;</w:t>
      </w:r>
    </w:p>
    <w:p w:rsidR="001624E0" w:rsidRDefault="001624E0" w:rsidP="001624E0">
      <w:pPr>
        <w:pStyle w:val="Code"/>
        <w:framePr w:wrap="notBeside"/>
      </w:pPr>
      <w:r>
        <w:t xml:space="preserve">        Elf_Half      section_index;</w:t>
      </w:r>
    </w:p>
    <w:p w:rsidR="001624E0" w:rsidRDefault="001624E0" w:rsidP="001624E0">
      <w:pPr>
        <w:pStyle w:val="Code"/>
        <w:framePr w:wrap="notBeside"/>
      </w:pPr>
      <w:r>
        <w:t xml:space="preserve">        unsigned char other;</w:t>
      </w:r>
    </w:p>
    <w:p w:rsidR="001624E0" w:rsidRDefault="001624E0" w:rsidP="001624E0">
      <w:pPr>
        <w:pStyle w:val="Code"/>
        <w:framePr w:wrap="notBeside"/>
      </w:pPr>
    </w:p>
    <w:p w:rsidR="001624E0" w:rsidRDefault="001624E0" w:rsidP="001624E0">
      <w:pPr>
        <w:pStyle w:val="Code"/>
        <w:framePr w:wrap="notBeside"/>
      </w:pPr>
      <w:r>
        <w:t xml:space="preserve">        symbols.get_symbol( j, name, value, size, bind,</w:t>
      </w:r>
    </w:p>
    <w:p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std::cout &lt;&lt; j &lt;&lt; " " &lt;&lt; name &lt;&lt; std::endl;            </w:t>
      </w:r>
    </w:p>
    <w:p w:rsidR="001624E0" w:rsidRDefault="001624E0" w:rsidP="001624E0">
      <w:pPr>
        <w:pStyle w:val="Code"/>
        <w:framePr w:wrap="notBeside"/>
      </w:pPr>
      <w:r>
        <w:t xml:space="preserve">    }</w:t>
      </w:r>
    </w:p>
    <w:p w:rsidR="001624E0" w:rsidRDefault="001624E0" w:rsidP="001624E0">
      <w:pPr>
        <w:pStyle w:val="Code"/>
        <w:framePr w:wrap="notBeside"/>
      </w:pPr>
      <w:r>
        <w:t>}</w:t>
      </w:r>
    </w:p>
    <w:p w:rsidR="001624E0" w:rsidRDefault="001624E0" w:rsidP="001624E0"/>
    <w:p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rsidR="00DC42CA" w:rsidRPr="004D28E7" w:rsidRDefault="006E5570" w:rsidP="00DC42CA">
      <w:pPr>
        <w:spacing w:after="56"/>
        <w:ind w:firstLine="288"/>
        <w:rPr>
          <w:rFonts w:cstheme="minorHAnsi"/>
        </w:rPr>
      </w:pPr>
      <w:r>
        <w:rPr>
          <w:rFonts w:cstheme="minorHAnsi"/>
        </w:rPr>
        <w:pict>
          <v:shape id="Picture 42" o:spid="_x0000_i1026" type="#_x0000_t75" alt="2.png" style="width:9pt;height:9pt;visibility:visible;mso-wrap-style:square">
            <v:imagedata r:id="rId19" o:title="2"/>
          </v:shape>
        </w:pict>
      </w:r>
      <w:r w:rsidR="00DC42CA" w:rsidRPr="004D28E7">
        <w:rPr>
          <w:rFonts w:cstheme="minorHAnsi"/>
        </w:rPr>
        <w:t xml:space="preserve"> - </w:t>
      </w:r>
      <w:r w:rsidR="00A54C08" w:rsidRPr="004D28E7">
        <w:rPr>
          <w:rFonts w:cstheme="minorHAnsi"/>
        </w:rPr>
        <w:t xml:space="preserve">Build symbol section </w:t>
      </w:r>
      <w:proofErr w:type="spellStart"/>
      <w:r w:rsidR="00A54C08" w:rsidRPr="004D28E7">
        <w:rPr>
          <w:rFonts w:cstheme="minorHAnsi"/>
        </w:rPr>
        <w:t>accessor</w:t>
      </w:r>
      <w:proofErr w:type="spellEnd"/>
    </w:p>
    <w:p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w:t>
      </w:r>
      <w:proofErr w:type="spellStart"/>
      <w:r w:rsidR="00944ABF" w:rsidRPr="004D28E7">
        <w:rPr>
          <w:rFonts w:cstheme="minorHAnsi"/>
        </w:rPr>
        <w:t>accessor</w:t>
      </w:r>
      <w:proofErr w:type="spellEnd"/>
    </w:p>
    <w:p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particular symbol properties – its name, value, etc.</w:t>
      </w:r>
    </w:p>
    <w:p w:rsidR="00A54C08" w:rsidRDefault="00A54C08" w:rsidP="00A20C31"/>
    <w:p w:rsidR="000356CB" w:rsidRDefault="000356CB" w:rsidP="000356CB">
      <w:r>
        <w:t>First we create a ‘</w:t>
      </w:r>
      <w:proofErr w:type="spellStart"/>
      <w:r>
        <w:t>symbol_section_accessor</w:t>
      </w:r>
      <w:proofErr w:type="spellEnd"/>
      <w:r>
        <w:t xml:space="preserve">’ class instance. Usually, </w:t>
      </w:r>
      <w:proofErr w:type="spellStart"/>
      <w:r>
        <w:t>accessors's</w:t>
      </w:r>
      <w:proofErr w:type="spellEnd"/>
      <w:r>
        <w:t xml:space="preserve"> constructors receive references to both the </w:t>
      </w:r>
      <w:proofErr w:type="spellStart"/>
      <w:r w:rsidRPr="001624E0">
        <w:rPr>
          <w:rFonts w:ascii="Courier New" w:hAnsi="Courier New" w:cs="Courier New"/>
          <w:sz w:val="18"/>
          <w:szCs w:val="18"/>
        </w:rPr>
        <w:t>elfio</w:t>
      </w:r>
      <w:proofErr w:type="spellEnd"/>
      <w:r>
        <w:t xml:space="preserve"> and a ‘section’ objects as parameters. The </w:t>
      </w:r>
      <w:proofErr w:type="spellStart"/>
      <w:r>
        <w:t>get_</w:t>
      </w:r>
      <w:proofErr w:type="gramStart"/>
      <w:r>
        <w:t>symbol</w:t>
      </w:r>
      <w:proofErr w:type="spellEnd"/>
      <w:r>
        <w:t>(</w:t>
      </w:r>
      <w:proofErr w:type="gramEnd"/>
      <w:r>
        <w:t xml:space="preserve">) method is used for retrieving particular entries in the symbol table.    </w:t>
      </w:r>
    </w:p>
    <w:p w:rsidR="003D49F8" w:rsidRDefault="003D49F8" w:rsidP="001624E0"/>
    <w:p w:rsidR="003D49F8" w:rsidRDefault="001F3113" w:rsidP="003D49F8">
      <w:pPr>
        <w:pStyle w:val="Heading2"/>
      </w:pPr>
      <w:bookmarkStart w:id="6" w:name="_Toc395346511"/>
      <w:proofErr w:type="spellStart"/>
      <w:r>
        <w:t>elfd</w:t>
      </w:r>
      <w:r w:rsidR="003D49F8" w:rsidRPr="003D49F8">
        <w:t>ump</w:t>
      </w:r>
      <w:proofErr w:type="spellEnd"/>
      <w:r w:rsidR="003D49F8" w:rsidRPr="003D49F8">
        <w:t xml:space="preserve"> Utility</w:t>
      </w:r>
      <w:bookmarkEnd w:id="6"/>
    </w:p>
    <w:p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xml:space="preserve">. This header file demonstrates more </w:t>
      </w:r>
      <w:proofErr w:type="spellStart"/>
      <w:r>
        <w:t>accessor’s</w:t>
      </w:r>
      <w:proofErr w:type="spellEnd"/>
      <w:r>
        <w:t xml:space="preserve"> usage examples.</w:t>
      </w:r>
    </w:p>
    <w:p w:rsidR="00B17BAE" w:rsidRDefault="00B17BAE" w:rsidP="00B17BAE"/>
    <w:p w:rsidR="00B17BAE" w:rsidRDefault="00B17BAE" w:rsidP="00B17BAE">
      <w:pPr>
        <w:pStyle w:val="Heading2"/>
      </w:pPr>
      <w:bookmarkStart w:id="7" w:name="_Toc395346512"/>
      <w:r>
        <w:t>ELF File Writer</w:t>
      </w:r>
      <w:bookmarkEnd w:id="7"/>
    </w:p>
    <w:p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(i.e.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rsidR="000356CB" w:rsidRDefault="000356CB" w:rsidP="000356CB">
      <w:r>
        <w:t xml:space="preserve">Before starting, two implementation choices of </w:t>
      </w:r>
      <w:proofErr w:type="spellStart"/>
      <w:r>
        <w:t>elfio</w:t>
      </w:r>
      <w:proofErr w:type="spellEnd"/>
      <w:r>
        <w:t xml:space="preserve"> that users should be aware of are: </w:t>
      </w:r>
    </w:p>
    <w:p w:rsidR="000356CB" w:rsidRDefault="000356CB" w:rsidP="000356CB">
      <w:pPr>
        <w:rPr>
          <w:rFonts w:cs="Calibri"/>
        </w:rPr>
      </w:pPr>
      <w:r>
        <w:t xml:space="preserve">1. The ELF standard does not require that executables will contain any ELF sections – only presence of ELF segments is mandatory. </w:t>
      </w:r>
      <w:r>
        <w:rPr>
          <w:rFonts w:ascii="Courier New" w:hAnsi="Courier New" w:cs="Courier New"/>
        </w:rPr>
        <w:t xml:space="preserve">The </w:t>
      </w:r>
      <w:proofErr w:type="spellStart"/>
      <w:r>
        <w:rPr>
          <w:rFonts w:ascii="Courier New" w:hAnsi="Courier New" w:cs="Courier New"/>
        </w:rPr>
        <w:t>e</w:t>
      </w:r>
      <w:r w:rsidRPr="00D169B7">
        <w:rPr>
          <w:rFonts w:ascii="Courier New" w:hAnsi="Courier New" w:cs="Courier New"/>
        </w:rPr>
        <w:t>lfio</w:t>
      </w:r>
      <w:proofErr w:type="spellEnd"/>
      <w:r>
        <w:t xml:space="preserve"> library, however, requires that all data will belong to sections. It means that in order to put data in a segment, a section should be created first. Sections are associated with segments by invoking </w:t>
      </w:r>
      <w:proofErr w:type="gramStart"/>
      <w:r>
        <w:t>the  segment’s</w:t>
      </w:r>
      <w:proofErr w:type="gramEnd"/>
      <w:r>
        <w:t xml:space="preserve"> member function </w:t>
      </w:r>
      <w:proofErr w:type="spellStart"/>
      <w:r w:rsidRPr="00D169B7">
        <w:rPr>
          <w:rFonts w:ascii="Courier New" w:hAnsi="Courier New" w:cs="Courier New"/>
        </w:rPr>
        <w:t>add_section_index</w:t>
      </w:r>
      <w:proofErr w:type="spellEnd"/>
      <w:r w:rsidRPr="00D169B7">
        <w:rPr>
          <w:rFonts w:ascii="Courier New" w:hAnsi="Courier New" w:cs="Courier New"/>
        </w:rPr>
        <w:t>()</w:t>
      </w:r>
      <w:r w:rsidRPr="00D169B7">
        <w:rPr>
          <w:rFonts w:cs="Calibri"/>
        </w:rPr>
        <w:t>.</w:t>
      </w:r>
    </w:p>
    <w:p w:rsidR="000356CB" w:rsidRDefault="000356CB" w:rsidP="000356CB">
      <w:r>
        <w:rPr>
          <w:rFonts w:cs="Calibri"/>
        </w:rPr>
        <w:t xml:space="preserve">2. The </w:t>
      </w:r>
      <w:proofErr w:type="spellStart"/>
      <w:r>
        <w:rPr>
          <w:rFonts w:ascii="Courier New" w:hAnsi="Courier New" w:cs="Courier New"/>
        </w:rPr>
        <w:t>e</w:t>
      </w:r>
      <w:r w:rsidRPr="00D169B7">
        <w:rPr>
          <w:rFonts w:ascii="Courier New" w:hAnsi="Courier New" w:cs="Courier New"/>
        </w:rPr>
        <w:t>lfio</w:t>
      </w:r>
      <w:proofErr w:type="spellEnd"/>
      <w:r>
        <w:t xml:space="preserve"> writer class, while constructing, creates a string table section automatically.</w:t>
      </w:r>
    </w:p>
    <w:p w:rsidR="000356CB" w:rsidRDefault="000356CB" w:rsidP="000356CB">
      <w:r>
        <w:t>Our usage of the library API will consist of several steps:</w:t>
      </w:r>
    </w:p>
    <w:p w:rsidR="000356CB" w:rsidRDefault="000356CB" w:rsidP="000356CB">
      <w:pPr>
        <w:pStyle w:val="ListParagraph"/>
        <w:numPr>
          <w:ilvl w:val="0"/>
          <w:numId w:val="33"/>
        </w:numPr>
      </w:pPr>
      <w:r>
        <w:t xml:space="preserve">Creating an empty </w:t>
      </w:r>
      <w:proofErr w:type="spellStart"/>
      <w:r>
        <w:t>elfio</w:t>
      </w:r>
      <w:proofErr w:type="spellEnd"/>
      <w:r>
        <w:t xml:space="preserve"> object</w:t>
      </w:r>
    </w:p>
    <w:p w:rsidR="000356CB" w:rsidRDefault="000356CB" w:rsidP="000356CB">
      <w:pPr>
        <w:pStyle w:val="ListParagraph"/>
        <w:numPr>
          <w:ilvl w:val="0"/>
          <w:numId w:val="33"/>
        </w:numPr>
      </w:pPr>
      <w:r>
        <w:t>Setting-up ELF file properties</w:t>
      </w:r>
    </w:p>
    <w:p w:rsidR="000356CB" w:rsidRDefault="000356CB" w:rsidP="000356CB">
      <w:pPr>
        <w:pStyle w:val="ListParagraph"/>
        <w:numPr>
          <w:ilvl w:val="0"/>
          <w:numId w:val="33"/>
        </w:numPr>
      </w:pPr>
      <w:r>
        <w:t>Creating code section and data content for it</w:t>
      </w:r>
    </w:p>
    <w:p w:rsidR="000356CB" w:rsidRDefault="000356CB" w:rsidP="000356CB">
      <w:pPr>
        <w:pStyle w:val="ListParagraph"/>
        <w:numPr>
          <w:ilvl w:val="0"/>
          <w:numId w:val="33"/>
        </w:numPr>
      </w:pPr>
      <w:r>
        <w:t>Creating data section and its content</w:t>
      </w:r>
    </w:p>
    <w:p w:rsidR="000356CB" w:rsidRDefault="000356CB" w:rsidP="000356CB">
      <w:pPr>
        <w:pStyle w:val="ListParagraph"/>
        <w:numPr>
          <w:ilvl w:val="0"/>
          <w:numId w:val="33"/>
        </w:numPr>
      </w:pPr>
      <w:r>
        <w:t>Addition of both sections to corresponding ELF file segments</w:t>
      </w:r>
    </w:p>
    <w:p w:rsidR="000356CB" w:rsidRDefault="000356CB" w:rsidP="000356CB">
      <w:pPr>
        <w:pStyle w:val="ListParagraph"/>
        <w:numPr>
          <w:ilvl w:val="0"/>
          <w:numId w:val="33"/>
        </w:numPr>
      </w:pPr>
      <w:r>
        <w:t>Setting-up the program's entry point</w:t>
      </w:r>
    </w:p>
    <w:p w:rsidR="000356CB" w:rsidRDefault="000356CB" w:rsidP="000356CB">
      <w:pPr>
        <w:pStyle w:val="ListParagraph"/>
        <w:numPr>
          <w:ilvl w:val="0"/>
          <w:numId w:val="33"/>
        </w:numPr>
      </w:pPr>
      <w:r>
        <w:t xml:space="preserve">Dumping the </w:t>
      </w:r>
      <w:proofErr w:type="spellStart"/>
      <w:r>
        <w:t>elfio</w:t>
      </w:r>
      <w:proofErr w:type="spellEnd"/>
      <w:r>
        <w:t xml:space="preserve"> object to an executable ELF file</w:t>
      </w:r>
    </w:p>
    <w:p w:rsidR="00BF45A7" w:rsidRPr="00BF45A7" w:rsidRDefault="00BF45A7" w:rsidP="00BF45A7">
      <w:pPr>
        <w:pStyle w:val="Code"/>
        <w:framePr w:wrap="notBeside"/>
      </w:pPr>
      <w:r w:rsidRPr="00BF45A7">
        <w:lastRenderedPageBreak/>
        <w:t>#include &lt;</w:t>
      </w:r>
      <w:r w:rsidR="00292615">
        <w:t>elfio/</w:t>
      </w:r>
      <w:r w:rsidRPr="00BF45A7">
        <w:t>elfio.hpp&gt;</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using namespace ELFIO;</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int main( void )</w:t>
      </w:r>
    </w:p>
    <w:p w:rsidR="00BF45A7" w:rsidRPr="00BF45A7" w:rsidRDefault="00BF45A7" w:rsidP="00BF45A7">
      <w:pPr>
        <w:pStyle w:val="Code"/>
        <w:framePr w:wrap="notBeside"/>
      </w:pPr>
      <w:r w:rsidRPr="00BF45A7">
        <w:t>{</w:t>
      </w:r>
    </w:p>
    <w:p w:rsidR="00BF45A7" w:rsidRPr="00BF45A7" w:rsidRDefault="00BF45A7" w:rsidP="00BF45A7">
      <w:pPr>
        <w:pStyle w:val="Code"/>
        <w:framePr w:wrap="notBeside"/>
      </w:pPr>
      <w:r w:rsidRPr="00BF45A7">
        <w:t xml:space="preserve">    elfio writer;</w:t>
      </w:r>
    </w:p>
    <w:p w:rsidR="00BF45A7" w:rsidRPr="00BF45A7" w:rsidRDefault="00BF45A7" w:rsidP="00BF45A7">
      <w:pPr>
        <w:pStyle w:val="Code"/>
        <w:framePr w:wrap="notBeside"/>
      </w:pPr>
      <w:r w:rsidRPr="00BF45A7">
        <w:t xml:space="preserve">    </w:t>
      </w:r>
    </w:p>
    <w:p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writer.set_type( ET_EXEC );</w:t>
      </w:r>
    </w:p>
    <w:p w:rsidR="00BF45A7" w:rsidRPr="00BF45A7" w:rsidRDefault="00BF45A7" w:rsidP="00BF45A7">
      <w:pPr>
        <w:pStyle w:val="Code"/>
        <w:framePr w:wrap="notBeside"/>
      </w:pPr>
      <w:r w:rsidRPr="00BF45A7">
        <w:t xml:space="preserve">    writer.set_machine( EM_386 );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text_sec-&gt;set_type( SHT_PROGBITS );</w:t>
      </w:r>
    </w:p>
    <w:p w:rsidR="00BF45A7" w:rsidRPr="00BF45A7" w:rsidRDefault="00BF45A7" w:rsidP="00BF45A7">
      <w:pPr>
        <w:pStyle w:val="Code"/>
        <w:framePr w:wrap="notBeside"/>
      </w:pPr>
      <w:r w:rsidRPr="00BF45A7">
        <w:t xml:space="preserve">    text_sec-&gt;set_flags( SHF_ALLOC | SHF_EXECINSTR );</w:t>
      </w:r>
    </w:p>
    <w:p w:rsidR="00BF45A7" w:rsidRPr="00BF45A7" w:rsidRDefault="00BF45A7" w:rsidP="00BF45A7">
      <w:pPr>
        <w:pStyle w:val="Code"/>
        <w:framePr w:wrap="notBeside"/>
      </w:pPr>
      <w:r w:rsidRPr="00BF45A7">
        <w:t xml:space="preserve">    text_sec-&gt;set_addr_align( 0x10 );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char text[] = { '\xB8', '\x04', '\x00', </w:t>
      </w:r>
      <w:r>
        <w:t>'\x00', '\x00',   // mov eax, 4</w:t>
      </w:r>
    </w:p>
    <w:p w:rsidR="00BF45A7" w:rsidRPr="00BF45A7" w:rsidRDefault="00BF45A7" w:rsidP="00BF45A7">
      <w:pPr>
        <w:pStyle w:val="Code"/>
        <w:framePr w:wrap="notBeside"/>
      </w:pPr>
      <w:r>
        <w:t xml:space="preserve">                    </w:t>
      </w:r>
      <w:r w:rsidRPr="00BF45A7">
        <w:t>'\xBB', '\x01', '\x00', '\x00', '\x00',   // mov ebx, 1</w:t>
      </w:r>
      <w:r w:rsidRPr="00BF45A7">
        <w:tab/>
        <w:t xml:space="preserve">      </w:t>
      </w:r>
    </w:p>
    <w:p w:rsidR="00BF45A7" w:rsidRPr="00BF45A7" w:rsidRDefault="00BF45A7" w:rsidP="00BF45A7">
      <w:pPr>
        <w:pStyle w:val="Code"/>
        <w:framePr w:wrap="notBeside"/>
      </w:pPr>
      <w:r w:rsidRPr="00BF45A7">
        <w:t xml:space="preserve">                    '\xB9', '\x20', '\x80', '\x04', '\x08',   // mov ecx, msg </w:t>
      </w:r>
    </w:p>
    <w:p w:rsidR="00BF45A7" w:rsidRPr="00BF45A7" w:rsidRDefault="00BF45A7" w:rsidP="00BF45A7">
      <w:pPr>
        <w:pStyle w:val="Code"/>
        <w:framePr w:wrap="notBeside"/>
      </w:pPr>
      <w:r w:rsidRPr="00BF45A7">
        <w:t xml:space="preserve">                    '\xBA', '\x0E', '\x00', '\x00', '\x00',   // mov edx, 14 </w:t>
      </w:r>
    </w:p>
    <w:p w:rsidR="00BF45A7" w:rsidRPr="00BF45A7" w:rsidRDefault="00BF45A7" w:rsidP="00BF45A7">
      <w:pPr>
        <w:pStyle w:val="Code"/>
        <w:framePr w:wrap="notBeside"/>
      </w:pPr>
      <w:r w:rsidRPr="00BF45A7">
        <w:t xml:space="preserve">                    '\xCD', '\x80',                           // int 0x80</w:t>
      </w:r>
      <w:r w:rsidRPr="00BF45A7">
        <w:tab/>
        <w:t xml:space="preserve">      </w:t>
      </w:r>
    </w:p>
    <w:p w:rsidR="00BF45A7" w:rsidRDefault="00BF45A7" w:rsidP="00BF45A7">
      <w:pPr>
        <w:pStyle w:val="Code"/>
        <w:framePr w:wrap="notBeside"/>
      </w:pPr>
      <w:r w:rsidRPr="00BF45A7">
        <w:t xml:space="preserve">                    '\xB8', '\x01', '\x00', '\x00', '\x00',   // mov eax, 1</w:t>
      </w:r>
    </w:p>
    <w:p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text_seg-&gt;set_virtual_address( 0x08048000 );</w:t>
      </w:r>
    </w:p>
    <w:p w:rsidR="00BF45A7" w:rsidRPr="00BF45A7" w:rsidRDefault="00BF45A7" w:rsidP="00BF45A7">
      <w:pPr>
        <w:pStyle w:val="Code"/>
        <w:framePr w:wrap="notBeside"/>
      </w:pPr>
      <w:r w:rsidRPr="00BF45A7">
        <w:t xml:space="preserve">    text_seg-&gt;set_physical_address( 0x08048000 );</w:t>
      </w:r>
    </w:p>
    <w:p w:rsidR="00BF45A7" w:rsidRPr="00BF45A7" w:rsidRDefault="00BF45A7" w:rsidP="00BF45A7">
      <w:pPr>
        <w:pStyle w:val="Code"/>
        <w:framePr w:wrap="notBeside"/>
      </w:pPr>
      <w:r w:rsidRPr="00BF45A7">
        <w:t xml:space="preserve">    text_seg-&gt;set_flags( PF_X | PF_R );</w:t>
      </w:r>
    </w:p>
    <w:p w:rsidR="00BF45A7" w:rsidRPr="00BF45A7" w:rsidRDefault="00BF45A7" w:rsidP="00BF45A7">
      <w:pPr>
        <w:pStyle w:val="Code"/>
        <w:framePr w:wrap="notBeside"/>
      </w:pPr>
      <w:r w:rsidRPr="00BF45A7">
        <w:t xml:space="preserve">    text_seg-&gt;set_align( 0x1000 );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text_sec-&gt;get_addr_align()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data_sec-&gt;set_type( SHT_PROGBITS );</w:t>
      </w:r>
    </w:p>
    <w:p w:rsidR="00BF45A7" w:rsidRPr="00BF45A7" w:rsidRDefault="00BF45A7" w:rsidP="00BF45A7">
      <w:pPr>
        <w:pStyle w:val="Code"/>
        <w:framePr w:wrap="notBeside"/>
      </w:pPr>
      <w:r w:rsidRPr="00BF45A7">
        <w:t xml:space="preserve">    data_sec-&gt;set_flags( SHF_ALLOC | SHF_WRITE );</w:t>
      </w:r>
    </w:p>
    <w:p w:rsidR="00BF45A7" w:rsidRPr="00BF45A7" w:rsidRDefault="00BF45A7" w:rsidP="00BF45A7">
      <w:pPr>
        <w:pStyle w:val="Code"/>
        <w:framePr w:wrap="notBeside"/>
      </w:pPr>
      <w:r w:rsidRPr="00BF45A7">
        <w:t xml:space="preserve">    data_sec-&gt;set_addr_align( 0x4 );</w:t>
      </w:r>
    </w:p>
    <w:p w:rsidR="00BF45A7" w:rsidRPr="00BF45A7" w:rsidRDefault="00BF45A7" w:rsidP="00BF45A7">
      <w:pPr>
        <w:pStyle w:val="Code"/>
        <w:framePr w:wrap="notBeside"/>
      </w:pPr>
    </w:p>
    <w:p w:rsidR="00BF45A7" w:rsidRDefault="00BF45A7" w:rsidP="0044224C">
      <w:pPr>
        <w:pStyle w:val="Code"/>
        <w:framePr w:wrap="notBeside"/>
      </w:pPr>
      <w:r w:rsidRPr="00BF45A7">
        <w:t xml:space="preserve">    char data[] = { '\x48', '\x65', '\x6C', '\x6C', '\x6F',</w:t>
      </w:r>
      <w:r w:rsidR="0044224C">
        <w:t xml:space="preserve">   // “Hello, World!\n”</w:t>
      </w:r>
    </w:p>
    <w:p w:rsidR="00BF45A7" w:rsidRPr="00BF45A7" w:rsidRDefault="00BF45A7" w:rsidP="00BF45A7">
      <w:pPr>
        <w:pStyle w:val="Code"/>
        <w:framePr w:wrap="notBeside"/>
      </w:pPr>
      <w:r>
        <w:t xml:space="preserve">                    </w:t>
      </w:r>
      <w:r w:rsidRPr="00BF45A7">
        <w:t>'\x2C', '\x20', '\x57', '\x6F', '\x72',</w:t>
      </w:r>
    </w:p>
    <w:p w:rsidR="00BF45A7" w:rsidRPr="00BF45A7" w:rsidRDefault="00BF45A7" w:rsidP="0044224C">
      <w:pPr>
        <w:pStyle w:val="Code"/>
        <w:framePr w:wrap="notBeside"/>
      </w:pPr>
      <w:r w:rsidRPr="00BF45A7">
        <w:t xml:space="preserve">                    '\x6C', '\x64', '\x21', '\x0A' };</w:t>
      </w:r>
    </w:p>
    <w:p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r w:rsidR="00224739">
        <w:t xml:space="preserve">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data_seg-&gt;set_virtual_address( 0x08048020 );</w:t>
      </w:r>
    </w:p>
    <w:p w:rsidR="00BF45A7" w:rsidRPr="00BF45A7" w:rsidRDefault="00BF45A7" w:rsidP="00BF45A7">
      <w:pPr>
        <w:pStyle w:val="Code"/>
        <w:framePr w:wrap="notBeside"/>
      </w:pPr>
      <w:r w:rsidRPr="00BF45A7">
        <w:t xml:space="preserve">    data_seg-&gt;set_physical_address( 0x08048020 );</w:t>
      </w:r>
    </w:p>
    <w:p w:rsidR="00BF45A7" w:rsidRPr="00BF45A7" w:rsidRDefault="00BF45A7" w:rsidP="00BF45A7">
      <w:pPr>
        <w:pStyle w:val="Code"/>
        <w:framePr w:wrap="notBeside"/>
      </w:pPr>
      <w:r w:rsidRPr="00BF45A7">
        <w:t xml:space="preserve">    data_seg-&gt;set_flags( PF_W | PF_R );</w:t>
      </w:r>
    </w:p>
    <w:p w:rsidR="00BF45A7" w:rsidRPr="00BF45A7" w:rsidRDefault="00BF45A7" w:rsidP="00BF45A7">
      <w:pPr>
        <w:pStyle w:val="Code"/>
        <w:framePr w:wrap="notBeside"/>
      </w:pPr>
      <w:r w:rsidRPr="00BF45A7">
        <w:t xml:space="preserve">    data_seg-&gt;set_align( 0x10 );</w:t>
      </w:r>
    </w:p>
    <w:p w:rsidR="00BF45A7" w:rsidRPr="00BF45A7" w:rsidRDefault="00BF45A7" w:rsidP="00BF45A7">
      <w:pPr>
        <w:pStyle w:val="Code"/>
        <w:framePr w:wrap="notBeside"/>
      </w:pPr>
    </w:p>
    <w:p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data_sec-&gt;get_addr_align()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return 0;</w:t>
      </w:r>
    </w:p>
    <w:p w:rsidR="00353507" w:rsidRDefault="00BF45A7" w:rsidP="00BF45A7">
      <w:pPr>
        <w:pStyle w:val="Code"/>
        <w:framePr w:wrap="notBeside"/>
      </w:pPr>
      <w:r w:rsidRPr="00BF45A7">
        <w:t>}</w:t>
      </w:r>
    </w:p>
    <w:p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proofErr w:type="spellStart"/>
      <w:r w:rsidRPr="004D28E7">
        <w:rPr>
          <w:rFonts w:cstheme="minorHAnsi"/>
        </w:rPr>
        <w:t>elfio</w:t>
      </w:r>
      <w:proofErr w:type="spellEnd"/>
      <w:r w:rsidRPr="004D28E7">
        <w:rPr>
          <w:rFonts w:cstheme="minorHAnsi"/>
        </w:rPr>
        <w:t>’ object. This should be done as the first step when creating a new ‘</w:t>
      </w:r>
      <w:proofErr w:type="spellStart"/>
      <w:r w:rsidRPr="004D28E7">
        <w:rPr>
          <w:rFonts w:cstheme="minorHAnsi"/>
        </w:rPr>
        <w:t>elfio</w:t>
      </w:r>
      <w:proofErr w:type="spellEnd"/>
      <w:r w:rsidRPr="004D28E7">
        <w:rPr>
          <w:rFonts w:cstheme="minorHAnsi"/>
        </w:rPr>
        <w:t xml:space="preserve">’ object as other API is relying on parameters provided – ELF file 32-bits/64-bits and little/big </w:t>
      </w:r>
      <w:proofErr w:type="spellStart"/>
      <w:r w:rsidRPr="004D28E7">
        <w:rPr>
          <w:rFonts w:cstheme="minorHAnsi"/>
        </w:rPr>
        <w:t>endianness</w:t>
      </w:r>
      <w:proofErr w:type="spellEnd"/>
    </w:p>
    <w:p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er used for creation of ELF files</w:t>
      </w:r>
    </w:p>
    <w:p w:rsidR="008C30DE" w:rsidRPr="004D28E7" w:rsidRDefault="006E5570" w:rsidP="00726690">
      <w:pPr>
        <w:spacing w:after="56"/>
        <w:ind w:firstLine="288"/>
        <w:rPr>
          <w:rFonts w:cstheme="minorHAnsi"/>
        </w:rPr>
      </w:pPr>
      <w:r>
        <w:rPr>
          <w:rFonts w:cstheme="minorHAnsi"/>
        </w:rPr>
        <w:pict>
          <v:shape id="Picture 57" o:spid="_x0000_i1027" type="#_x0000_t75" alt="3.png" style="width:9pt;height:9pt;visibility:visible;mso-wrap-style:square" o:bullet="t">
            <v:imagedata r:id="rId25" o:title="3"/>
          </v:shape>
        </w:pict>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linker or OS loader</w:t>
      </w:r>
    </w:p>
    <w:p w:rsidR="008C30DE" w:rsidRPr="004D28E7" w:rsidRDefault="006E5570" w:rsidP="008C30DE">
      <w:pPr>
        <w:spacing w:after="56"/>
        <w:ind w:firstLine="288"/>
        <w:rPr>
          <w:rFonts w:cstheme="minorHAnsi"/>
        </w:rPr>
      </w:pPr>
      <w:r>
        <w:rPr>
          <w:rFonts w:cstheme="minorHAnsi"/>
        </w:rPr>
        <w:pict>
          <v:shape id="Picture 58" o:spid="_x0000_i1028" type="#_x0000_t75" alt="4.png" style="width:9pt;height:9pt;visibility:visible;mso-wrap-style:square" o:bullet="t">
            <v:imagedata r:id="rId26" o:title="4"/>
          </v:shape>
        </w:pict>
      </w:r>
      <w:r w:rsidR="00E54463" w:rsidRPr="004D28E7">
        <w:rPr>
          <w:rFonts w:cstheme="minorHAnsi"/>
        </w:rPr>
        <w:t xml:space="preserve"> - </w:t>
      </w:r>
      <w:r w:rsidR="008C30DE" w:rsidRPr="004D28E7">
        <w:rPr>
          <w:rFonts w:cstheme="minorHAnsi"/>
        </w:rPr>
        <w:t>Add section’s data</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rsidR="008C30DE" w:rsidRDefault="008C30DE" w:rsidP="004D28E7">
      <w:pPr>
        <w:spacing w:after="56"/>
      </w:pPr>
    </w:p>
    <w:p w:rsidR="00726690" w:rsidRDefault="00726690" w:rsidP="00726690">
      <w:r>
        <w:t>Let’s compile the example above (put into a source file named 'writer.cpp'</w:t>
      </w:r>
      <w:proofErr w:type="gramStart"/>
      <w:r>
        <w:t>)  into</w:t>
      </w:r>
      <w:proofErr w:type="gramEnd"/>
      <w:r>
        <w:t xml:space="preserve"> an executable file (named 'writer'). Invoking 'writer' will create the executable file "</w:t>
      </w:r>
      <w:r w:rsidRPr="00397A89">
        <w:t>hello_i386_32</w:t>
      </w:r>
      <w:r>
        <w:t>" that prints the "Hello, World!" message. We'll change the permission attributes of this file, and finally, run it:</w:t>
      </w:r>
    </w:p>
    <w:p w:rsidR="00726690" w:rsidRDefault="00726690" w:rsidP="00397A89">
      <w:pPr>
        <w:pStyle w:val="Code"/>
        <w:framePr w:wrap="notBeside"/>
      </w:pPr>
      <w:r>
        <w:t>&gt; ls</w:t>
      </w:r>
    </w:p>
    <w:p w:rsidR="00726690" w:rsidRPr="00726690" w:rsidRDefault="00726690" w:rsidP="00397A89">
      <w:pPr>
        <w:pStyle w:val="Code"/>
        <w:framePr w:wrap="notBeside"/>
        <w:rPr>
          <w:b/>
          <w:bCs/>
          <w:color w:val="9F2936" w:themeColor="accent2"/>
        </w:rPr>
      </w:pPr>
      <w:r w:rsidRPr="00726690">
        <w:rPr>
          <w:b/>
          <w:bCs/>
          <w:color w:val="9F2936" w:themeColor="accent2"/>
        </w:rPr>
        <w:t>writer.cpp</w:t>
      </w:r>
    </w:p>
    <w:p w:rsidR="00397A89" w:rsidRDefault="00397A89" w:rsidP="00397A89">
      <w:pPr>
        <w:pStyle w:val="Code"/>
        <w:framePr w:wrap="notBeside"/>
      </w:pPr>
      <w:r>
        <w:t>&gt; g++</w:t>
      </w:r>
      <w:r w:rsidRPr="00397A89">
        <w:t xml:space="preserve"> writer.cpp -o writer</w:t>
      </w:r>
    </w:p>
    <w:p w:rsidR="004D28E7" w:rsidRDefault="004D28E7" w:rsidP="004D28E7">
      <w:pPr>
        <w:pStyle w:val="Code"/>
        <w:framePr w:wrap="notBeside"/>
      </w:pPr>
      <w:r>
        <w:t>&gt; ls</w:t>
      </w:r>
    </w:p>
    <w:p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rsidR="00397A89" w:rsidRDefault="00397A89" w:rsidP="00397A89">
      <w:pPr>
        <w:pStyle w:val="Code"/>
        <w:framePr w:wrap="notBeside"/>
      </w:pPr>
      <w:r>
        <w:t>&gt; ./writer</w:t>
      </w:r>
    </w:p>
    <w:p w:rsidR="00397A89" w:rsidRDefault="00397A89" w:rsidP="00397A89">
      <w:pPr>
        <w:pStyle w:val="Code"/>
        <w:framePr w:wrap="notBeside"/>
      </w:pPr>
      <w:r>
        <w:t>&gt; ls</w:t>
      </w:r>
    </w:p>
    <w:p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rsidR="007B69C2" w:rsidRDefault="00397A89" w:rsidP="00397A89">
      <w:pPr>
        <w:pStyle w:val="Code"/>
        <w:framePr w:wrap="notBeside"/>
      </w:pPr>
      <w:r>
        <w:t xml:space="preserve">&gt; </w:t>
      </w:r>
      <w:r w:rsidRPr="00397A89">
        <w:t>chmod +x ./hello_i386_32</w:t>
      </w:r>
    </w:p>
    <w:p w:rsidR="00397A89" w:rsidRDefault="00397A89" w:rsidP="00397A89">
      <w:pPr>
        <w:pStyle w:val="Code"/>
        <w:framePr w:wrap="notBeside"/>
      </w:pPr>
      <w:r>
        <w:t xml:space="preserve">&gt; ./hello_i386_32 </w:t>
      </w:r>
    </w:p>
    <w:p w:rsidR="00397A89" w:rsidRPr="00397A89" w:rsidRDefault="00397A89" w:rsidP="00397A89">
      <w:pPr>
        <w:pStyle w:val="Code"/>
        <w:framePr w:wrap="notBeside"/>
        <w:rPr>
          <w:b/>
          <w:bCs/>
          <w:color w:val="9F2936" w:themeColor="accent2"/>
        </w:rPr>
      </w:pPr>
      <w:r w:rsidRPr="00397A89">
        <w:rPr>
          <w:b/>
          <w:bCs/>
          <w:color w:val="9F2936" w:themeColor="accent2"/>
        </w:rPr>
        <w:t>Hello, World!</w:t>
      </w:r>
    </w:p>
    <w:p w:rsidR="00397A89" w:rsidRDefault="00397A89" w:rsidP="003D49F8"/>
    <w:p w:rsidR="00726690" w:rsidRDefault="00726690" w:rsidP="00726690">
      <w:r>
        <w:t>In case you already compiled the ‘</w:t>
      </w:r>
      <w:proofErr w:type="spellStart"/>
      <w:r>
        <w:t>elfdump</w:t>
      </w:r>
      <w:proofErr w:type="spellEnd"/>
      <w:r>
        <w:t>’ utility, you can inspect the properties of the produced executable file (the ‘.note’ section was not discussed in this tutorial, but it is produced by the sample file writer.cpp located in the ‘examples’ folder of the library distribution):</w:t>
      </w:r>
    </w:p>
    <w:p w:rsidR="008B783B" w:rsidRDefault="00397A89" w:rsidP="00397A89">
      <w:pPr>
        <w:pStyle w:val="Code"/>
        <w:framePr w:wrap="notBeside"/>
      </w:pPr>
      <w:r>
        <w:lastRenderedPageBreak/>
        <w:t>./elfdump hello_i386_32</w:t>
      </w:r>
    </w:p>
    <w:p w:rsidR="008B783B" w:rsidRDefault="008B783B" w:rsidP="00397A89">
      <w:pPr>
        <w:pStyle w:val="Code"/>
        <w:framePr w:wrap="notBeside"/>
      </w:pPr>
    </w:p>
    <w:p w:rsidR="00397A89" w:rsidRPr="008B783B" w:rsidRDefault="00397A89" w:rsidP="00397A89">
      <w:pPr>
        <w:pStyle w:val="Code"/>
        <w:framePr w:wrap="notBeside"/>
        <w:rPr>
          <w:color w:val="9F2936" w:themeColor="accent2"/>
        </w:rPr>
      </w:pPr>
      <w:r w:rsidRPr="008B783B">
        <w:rPr>
          <w:color w:val="9F2936" w:themeColor="accent2"/>
        </w:rPr>
        <w:t>ELF Header</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 xml:space="preserve">  Class:      ELF32</w:t>
      </w:r>
    </w:p>
    <w:p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rsidR="00397A89" w:rsidRPr="008B783B" w:rsidRDefault="00397A89" w:rsidP="00397A89">
      <w:pPr>
        <w:pStyle w:val="Code"/>
        <w:framePr w:wrap="notBeside"/>
        <w:rPr>
          <w:color w:val="9F2936" w:themeColor="accent2"/>
        </w:rPr>
      </w:pPr>
      <w:r w:rsidRPr="008B783B">
        <w:rPr>
          <w:color w:val="9F2936" w:themeColor="accent2"/>
        </w:rPr>
        <w:t xml:space="preserve">  Flags:      0x0</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Section Headers:</w:t>
      </w:r>
    </w:p>
    <w:p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Segment headers:</w:t>
      </w:r>
    </w:p>
    <w:p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Note section (.note)</w:t>
      </w:r>
    </w:p>
    <w:p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rsidR="00397A89" w:rsidRDefault="00397A89" w:rsidP="003D49F8"/>
    <w:p w:rsidR="002D7261" w:rsidRDefault="002D7261" w:rsidP="002D7261">
      <w:pPr>
        <w:pStyle w:val="Note"/>
        <w:framePr w:wrap="auto" w:vAnchor="margin" w:yAlign="inline"/>
        <w:rPr>
          <w:b/>
          <w:bCs/>
          <w:sz w:val="32"/>
          <w:szCs w:val="22"/>
        </w:rPr>
      </w:pPr>
      <w:r w:rsidRPr="0013743F">
        <w:rPr>
          <w:b/>
          <w:bCs/>
          <w:sz w:val="32"/>
          <w:szCs w:val="22"/>
        </w:rPr>
        <w:t>Note:</w:t>
      </w:r>
    </w:p>
    <w:p w:rsidR="002D7261" w:rsidRDefault="002D7261" w:rsidP="002D7261">
      <w:pPr>
        <w:pStyle w:val="Note"/>
        <w:framePr w:wrap="auto" w:vAnchor="margin" w:yAlign="inline"/>
      </w:pPr>
    </w:p>
    <w:p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rsidR="00397A89" w:rsidRDefault="00397A89" w:rsidP="003D49F8"/>
    <w:p w:rsidR="001F3113" w:rsidRDefault="001F3113" w:rsidP="001F3113">
      <w:r>
        <w:t xml:space="preserve">Similarly to the ‘reader’ example, you may use provided </w:t>
      </w:r>
      <w:proofErr w:type="spellStart"/>
      <w:r>
        <w:t>accessor</w:t>
      </w:r>
      <w:proofErr w:type="spellEnd"/>
      <w:r>
        <w:t xml:space="preserve"> classes to </w:t>
      </w:r>
      <w:r w:rsidR="00726690">
        <w:t xml:space="preserve">interpret and </w:t>
      </w:r>
      <w:r>
        <w:t>modify content of section’s data.</w:t>
      </w:r>
    </w:p>
    <w:p w:rsidR="001F3113" w:rsidRDefault="001F3113">
      <w:pPr>
        <w:rPr>
          <w:rFonts w:asciiTheme="majorBidi" w:eastAsiaTheme="majorEastAsia" w:hAnsiTheme="majorBidi" w:cstheme="majorBidi"/>
          <w:b/>
          <w:bCs/>
          <w:smallCaps/>
          <w:color w:val="216A97"/>
          <w:sz w:val="48"/>
          <w:szCs w:val="36"/>
        </w:rPr>
      </w:pPr>
      <w:r>
        <w:br w:type="page"/>
      </w:r>
    </w:p>
    <w:p w:rsidR="007B69C2" w:rsidRDefault="007B69C2" w:rsidP="007B69C2">
      <w:pPr>
        <w:pStyle w:val="Heading1"/>
      </w:pPr>
      <w:bookmarkStart w:id="8" w:name="_Toc395346513"/>
      <w:r w:rsidRPr="007B69C2">
        <w:lastRenderedPageBreak/>
        <w:t>ELFIO Library Classes</w:t>
      </w:r>
      <w:bookmarkEnd w:id="8"/>
    </w:p>
    <w:p w:rsidR="008677A9" w:rsidRPr="008677A9" w:rsidRDefault="008677A9" w:rsidP="008677A9">
      <w:r>
        <w:t xml:space="preserve">This section contains detailed description of classes provided by </w:t>
      </w:r>
      <w:proofErr w:type="spellStart"/>
      <w:r w:rsidRPr="008677A9">
        <w:rPr>
          <w:rFonts w:ascii="Courier New" w:hAnsi="Courier New" w:cs="Courier New"/>
        </w:rPr>
        <w:t>elfio</w:t>
      </w:r>
      <w:proofErr w:type="spellEnd"/>
      <w:r>
        <w:t xml:space="preserve"> library</w:t>
      </w:r>
    </w:p>
    <w:p w:rsidR="003D49F8" w:rsidRDefault="007B69C2" w:rsidP="007B69C2">
      <w:pPr>
        <w:pStyle w:val="Heading2"/>
      </w:pPr>
      <w:bookmarkStart w:id="9" w:name="_Toc395346514"/>
      <w:proofErr w:type="spellStart"/>
      <w:r w:rsidRPr="007B69C2">
        <w:t>elfio</w:t>
      </w:r>
      <w:bookmarkEnd w:id="9"/>
      <w:proofErr w:type="spellEnd"/>
    </w:p>
    <w:p w:rsidR="00BA3601" w:rsidRDefault="00BA3601" w:rsidP="00BA3601">
      <w:pPr>
        <w:pStyle w:val="Heading3"/>
      </w:pPr>
      <w:r w:rsidRPr="00BA3601">
        <w:t>Data members</w:t>
      </w:r>
    </w:p>
    <w:p w:rsidR="007B69C2" w:rsidRDefault="007B69C2" w:rsidP="00A07E6F">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rsidR="0070648E" w:rsidRDefault="00A07E6F" w:rsidP="00285676">
            <w:pPr>
              <w:spacing w:line="276" w:lineRule="auto"/>
            </w:pPr>
            <w:r>
              <w:t xml:space="preserve">The container stores ELFIO library section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section according to its index</w:t>
            </w:r>
            <w:r w:rsidR="001D16D0">
              <w:t xml:space="preserve"> or s</w:t>
            </w:r>
            <w:r w:rsidR="00285676">
              <w:t>ection</w:t>
            </w:r>
            <w:r w:rsidR="001D16D0">
              <w:t xml:space="preserve"> name</w:t>
            </w:r>
            <w:r>
              <w:t>.</w:t>
            </w:r>
          </w:p>
          <w:p w:rsidR="006E5570" w:rsidRDefault="006E5570" w:rsidP="006E5570">
            <w:pPr>
              <w:spacing w:line="276" w:lineRule="auto"/>
            </w:pPr>
            <w:proofErr w:type="gramStart"/>
            <w:r>
              <w:t>operator[</w:t>
            </w:r>
            <w:proofErr w:type="gramEnd"/>
            <w:r>
              <w:t xml:space="preserve">] is capable to provide section pointer according to section index or section name. </w:t>
            </w:r>
            <w:proofErr w:type="gramStart"/>
            <w:r>
              <w:t>begin(</w:t>
            </w:r>
            <w:proofErr w:type="gramEnd"/>
            <w:r>
              <w:t>) and end() iterators are available too.</w:t>
            </w: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The container stores ELFIO library segment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segment according to its index.</w:t>
            </w:r>
          </w:p>
          <w:p w:rsidR="006E5570" w:rsidRDefault="006E5570" w:rsidP="006E5570">
            <w:pPr>
              <w:spacing w:line="276" w:lineRule="auto"/>
            </w:pPr>
            <w:proofErr w:type="gramStart"/>
            <w:r>
              <w:t>operator[</w:t>
            </w:r>
            <w:proofErr w:type="gramEnd"/>
            <w:r>
              <w:t xml:space="preserve">] is capable to provide section pointer according to segment index. </w:t>
            </w:r>
            <w:proofErr w:type="gramStart"/>
            <w:r>
              <w:t>begin(</w:t>
            </w:r>
            <w:proofErr w:type="gramEnd"/>
            <w:r>
              <w:t>) and end() iterators are available too.</w:t>
            </w:r>
          </w:p>
        </w:tc>
      </w:tr>
    </w:tbl>
    <w:p w:rsidR="00A07E6F" w:rsidRDefault="00A07E6F" w:rsidP="00A07E6F"/>
    <w:p w:rsidR="00635738" w:rsidRDefault="00635738" w:rsidP="00635738">
      <w:pPr>
        <w:pStyle w:val="Heading3"/>
      </w:pPr>
      <w:r w:rsidRPr="00635738">
        <w:t>Member functions</w:t>
      </w:r>
    </w:p>
    <w:p w:rsidR="00A07E6F" w:rsidRDefault="00A07E6F" w:rsidP="00A07E6F">
      <w:r>
        <w:t xml:space="preserve">Here is the list of </w:t>
      </w:r>
      <w:proofErr w:type="spellStart"/>
      <w:r>
        <w:rPr>
          <w:rFonts w:ascii="Courier New" w:eastAsia="Courier New" w:hAnsi="Courier New" w:cs="Courier New"/>
        </w:rPr>
        <w:t>elfio</w:t>
      </w:r>
      <w:proofErr w:type="spellEnd"/>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sz w:val="20"/>
                <w:szCs w:val="20"/>
              </w:rPr>
            </w:pP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constructor.</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w:t>
            </w: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destructor.</w:t>
            </w:r>
          </w:p>
        </w:tc>
      </w:tr>
      <w:tr w:rsidR="00A07E6F"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w:t>
            </w:r>
            <w:proofErr w:type="spellStart"/>
            <w:r w:rsidRPr="00697651">
              <w:rPr>
                <w:rFonts w:ascii="Courier New" w:eastAsia="Courier New" w:hAnsi="Courier New" w:cs="Courier New"/>
                <w:sz w:val="20"/>
                <w:szCs w:val="20"/>
              </w:rPr>
              <w:t>file_class</w:t>
            </w:r>
            <w:proofErr w:type="spellEnd"/>
            <w:r w:rsidRPr="00697651">
              <w:rPr>
                <w:rFonts w:ascii="Courier New" w:eastAsia="Courier New" w:hAnsi="Courier New" w:cs="Courier New"/>
                <w:sz w:val="20"/>
                <w:szCs w:val="20"/>
              </w:rPr>
              <w:t>,</w:t>
            </w:r>
          </w:p>
          <w:p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4C674C">
            <w:pPr>
              <w:spacing w:line="276" w:lineRule="auto"/>
              <w:ind w:right="473"/>
            </w:pPr>
            <w:r>
              <w:t>Cleans and</w:t>
            </w:r>
            <w:r w:rsidR="00726690">
              <w:t>/or</w:t>
            </w:r>
            <w:r>
              <w:t xml:space="preserve"> initializes </w:t>
            </w:r>
            <w:proofErr w:type="spellStart"/>
            <w:r>
              <w:rPr>
                <w:rFonts w:ascii="Courier New" w:eastAsia="Courier New" w:hAnsi="Courier New" w:cs="Courier New"/>
              </w:rPr>
              <w:t>elfio</w:t>
            </w:r>
            <w:proofErr w:type="spellEnd"/>
            <w:r>
              <w:t xml:space="preserve"> object. </w:t>
            </w:r>
            <w:proofErr w:type="spellStart"/>
            <w:proofErr w:type="gramStart"/>
            <w:r>
              <w:rPr>
                <w:rFonts w:ascii="Courier New" w:eastAsia="Courier New" w:hAnsi="Courier New" w:cs="Courier New"/>
                <w:i/>
              </w:rPr>
              <w:t>file_class</w:t>
            </w:r>
            <w:proofErr w:type="spellEnd"/>
            <w:proofErr w:type="gramEnd"/>
            <w:r>
              <w:t xml:space="preserve"> is either ELFCLASS32 or ELFCLASS64. </w:t>
            </w:r>
            <w:proofErr w:type="spellStart"/>
            <w:proofErr w:type="gramStart"/>
            <w:r>
              <w:rPr>
                <w:rFonts w:ascii="Courier New" w:eastAsia="Courier New" w:hAnsi="Courier New" w:cs="Courier New"/>
                <w:i/>
              </w:rPr>
              <w:t>file_class</w:t>
            </w:r>
            <w:proofErr w:type="spellEnd"/>
            <w:proofErr w:type="gramEnd"/>
            <w:r>
              <w:t xml:space="preserve"> is either ELFDATA2LSB or ELFDATA2MSB.</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ind w:right="440"/>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bool</w:t>
            </w:r>
            <w:proofErr w:type="spellEnd"/>
          </w:p>
          <w:p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rsidR="00A07E6F" w:rsidRPr="00697651" w:rsidRDefault="000304CC" w:rsidP="000304CC">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const</w:t>
            </w:r>
            <w:proofErr w:type="spellEnd"/>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std</w:t>
            </w:r>
            <w:proofErr w:type="spell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after="51" w:line="244" w:lineRule="auto"/>
            </w:pPr>
            <w:r>
              <w:t xml:space="preserve">Initializes </w:t>
            </w:r>
            <w:proofErr w:type="spellStart"/>
            <w:r>
              <w:rPr>
                <w:rFonts w:ascii="Courier New" w:eastAsia="Courier New" w:hAnsi="Courier New" w:cs="Courier New"/>
              </w:rPr>
              <w:t>elfio</w:t>
            </w:r>
            <w:proofErr w:type="spellEnd"/>
            <w:r>
              <w:t xml:space="preserve"> object by loading data from ELF binary file. File name provided in </w:t>
            </w:r>
            <w:proofErr w:type="spellStart"/>
            <w:r>
              <w:rPr>
                <w:rFonts w:ascii="Courier New" w:eastAsia="Courier New" w:hAnsi="Courier New" w:cs="Courier New"/>
                <w:i/>
              </w:rPr>
              <w:t>file_name</w:t>
            </w:r>
            <w:proofErr w:type="spellEnd"/>
            <w:r>
              <w:t>.</w:t>
            </w:r>
          </w:p>
          <w:p w:rsidR="00A07E6F" w:rsidRDefault="00A07E6F" w:rsidP="00353507">
            <w:pPr>
              <w:spacing w:line="276" w:lineRule="auto"/>
            </w:pPr>
            <w:r>
              <w:t>Returns true if the file was processed successfully.</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line="276" w:lineRule="auto"/>
              <w:ind w:right="440"/>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lastRenderedPageBreak/>
              <w:t>bool</w:t>
            </w:r>
            <w:proofErr w:type="spellEnd"/>
          </w:p>
          <w:p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rsidR="00A07E6F" w:rsidRPr="00697651" w:rsidRDefault="000304CC" w:rsidP="00790FD4">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const</w:t>
            </w:r>
            <w:proofErr w:type="spellEnd"/>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std</w:t>
            </w:r>
            <w:proofErr w:type="spell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r w:rsidR="00790FD4"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Creates a file in ELF binary format. File name provided in </w:t>
            </w:r>
            <w:proofErr w:type="spellStart"/>
            <w:r>
              <w:rPr>
                <w:rFonts w:ascii="Courier New" w:eastAsia="Courier New" w:hAnsi="Courier New" w:cs="Courier New"/>
                <w:i/>
              </w:rPr>
              <w:t>file_name</w:t>
            </w:r>
            <w:proofErr w:type="spellEnd"/>
            <w:r>
              <w:t>. Returns true if the file was created successfully.</w:t>
            </w:r>
          </w:p>
        </w:tc>
      </w:tr>
      <w:tr w:rsidR="00A07E6F"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get_class</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class. Possible values are ELFCLASS32 or ELFCLASS64.</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get_elf_version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format version.</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get_encoding</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ELF file format encoding. Possible values are ELFDATA2LSB and ELFDATA2MSB.</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Identifies the object file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get_header_size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ELF header's size in bytes.</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get_section_entry_size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section's entry size in ELF file header section table.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get_segment_entry_size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segment's entry size in ELF file header program table.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get_os_abi</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operating system ABI identification.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790FD4">
            <w:pPr>
              <w:spacing w:line="276" w:lineRule="auto"/>
              <w:ind w:right="200"/>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set_os_abi</w:t>
            </w:r>
            <w:proofErr w:type="spellEnd"/>
            <w:r w:rsidRPr="00697651">
              <w:rPr>
                <w:rFonts w:ascii="Courier New" w:eastAsia="Courier New" w:hAnsi="Courier New" w:cs="Courier New"/>
                <w:sz w:val="20"/>
                <w:szCs w:val="20"/>
              </w:rPr>
              <w:t>(</w:t>
            </w:r>
          </w:p>
          <w:p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operating system ABI identification.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0A7DEC">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get_abi_version</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ABI version.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set_abi_version</w:t>
            </w:r>
            <w:proofErr w:type="spellEnd"/>
            <w:r w:rsidRPr="00697651">
              <w:rPr>
                <w:rFonts w:ascii="Courier New" w:eastAsia="Courier New" w:hAnsi="Courier New" w:cs="Courier New"/>
                <w:sz w:val="20"/>
                <w:szCs w:val="20"/>
              </w:rPr>
              <w:t>(</w:t>
            </w:r>
          </w:p>
          <w:p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ABI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get_type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 type.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440"/>
              <w:rPr>
                <w:rFonts w:ascii="Courier New" w:hAnsi="Courier New" w:cs="Courier New"/>
                <w:sz w:val="20"/>
                <w:szCs w:val="20"/>
              </w:rPr>
            </w:pP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 type.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get_machine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file's architecture.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set_machine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file's architecture.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get_flags</w:t>
            </w:r>
            <w:proofErr w:type="spellEnd"/>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processor-specific flags associated with the file.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320"/>
              <w:rPr>
                <w:rFonts w:ascii="Courier New" w:hAnsi="Courier New" w:cs="Courier New"/>
                <w:sz w:val="20"/>
                <w:szCs w:val="20"/>
              </w:rPr>
            </w:pP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sz w:val="20"/>
                <w:szCs w:val="20"/>
              </w:rPr>
              <w:t>(</w:t>
            </w:r>
            <w:proofErr w:type="spellStart"/>
            <w:r w:rsidRPr="00697651">
              <w:rPr>
                <w:rFonts w:ascii="Courier New" w:eastAsia="Courier New" w:hAnsi="Courier New" w:cs="Courier New"/>
                <w:sz w:val="20"/>
                <w:szCs w:val="20"/>
              </w:rPr>
              <w:t>Elf_Word</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processor-specific flags associated with the file.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get_entry</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virtual address to which the system first transfers control.</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set_entry</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virtual address to which the system first transfers control.</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table's file offset in bytes.</w:t>
            </w:r>
          </w:p>
        </w:tc>
      </w:tr>
      <w:tr w:rsidR="000304CC"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set_sections_offset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table's file offset. Attention! The value can be overridden by the library, when it creates new ELF file layout.</w:t>
            </w:r>
          </w:p>
        </w:tc>
      </w:tr>
      <w:tr w:rsidR="000304CC"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get_segments_offset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program header table's file offset.</w:t>
            </w:r>
          </w:p>
        </w:tc>
      </w:tr>
      <w:tr w:rsidR="000304CC"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set_segments_offset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program header table's file offset. Attention! The value can be overridden by the library, when it creates new ELF file layout.</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after="71"/>
              <w:rPr>
                <w:rFonts w:ascii="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get_section_name_str_index</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 index of the entry associated with the section name string table.</w:t>
            </w:r>
          </w:p>
        </w:tc>
      </w:tr>
      <w:tr w:rsidR="000304CC"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bCs/>
                <w:sz w:val="20"/>
                <w:szCs w:val="20"/>
              </w:rPr>
              <w:t>set_section_name_str_index</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Elf_Half</w:t>
            </w:r>
            <w:proofErr w:type="spellEnd"/>
            <w:r w:rsidR="000304CC" w:rsidRPr="00697651">
              <w:rPr>
                <w:rFonts w:ascii="Courier New" w:eastAsia="Courier New" w:hAnsi="Courier New" w:cs="Courier New"/>
                <w:sz w:val="20"/>
                <w:szCs w:val="20"/>
              </w:rPr>
              <w:t xml:space="preserve">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 index of the entry associated with the section name string table.</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353507">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w:t>
            </w:r>
            <w:proofErr w:type="spellEnd"/>
            <w:r w:rsidR="00286380" w:rsidRPr="00697651">
              <w:rPr>
                <w:rFonts w:ascii="Courier New" w:eastAsia="Courier New" w:hAnsi="Courier New" w:cs="Courier New"/>
                <w:sz w:val="20"/>
                <w:szCs w:val="20"/>
              </w:rPr>
              <w:t>&amp;</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get_convertor</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 xml:space="preserve">Returns </w:t>
            </w:r>
            <w:proofErr w:type="spellStart"/>
            <w:r>
              <w:t>endianess</w:t>
            </w:r>
            <w:proofErr w:type="spellEnd"/>
            <w:r>
              <w:t xml:space="preserve"> convertor reference for the specific </w:t>
            </w:r>
            <w:proofErr w:type="spellStart"/>
            <w:r>
              <w:rPr>
                <w:rFonts w:ascii="Courier New" w:eastAsia="Courier New" w:hAnsi="Courier New" w:cs="Courier New"/>
              </w:rPr>
              <w:t>elfio</w:t>
            </w:r>
            <w:proofErr w:type="spellEnd"/>
            <w:r>
              <w:t xml:space="preserve"> object instance.</w:t>
            </w:r>
          </w:p>
        </w:tc>
      </w:tr>
      <w:tr w:rsidR="000304CC"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Elf_Xword</w:t>
            </w:r>
            <w:proofErr w:type="spellEnd"/>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get_default_entry_size</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Elf_Word</w:t>
            </w:r>
            <w:proofErr w:type="spellEnd"/>
            <w:r w:rsidR="000304CC"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i/>
                <w:sz w:val="20"/>
                <w:szCs w:val="20"/>
              </w:rPr>
              <w:t>section_type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after="48" w:line="244" w:lineRule="auto"/>
              <w:ind w:right="123"/>
            </w:pPr>
            <w:r>
              <w:t>Returns default entry size for known section types having different values on 32 and 64 bit architectures. At the moment, only SHT_RELA,</w:t>
            </w:r>
          </w:p>
          <w:p w:rsidR="000304CC" w:rsidRDefault="000304CC" w:rsidP="00353507">
            <w:pPr>
              <w:spacing w:after="48"/>
            </w:pPr>
            <w:r>
              <w:t>SHT_REL, SHT_SYMTAB and SHT_DYNAMIC</w:t>
            </w:r>
          </w:p>
          <w:p w:rsidR="000304CC" w:rsidRDefault="000304CC" w:rsidP="00353507">
            <w:pPr>
              <w:spacing w:line="276" w:lineRule="auto"/>
            </w:pPr>
            <w:proofErr w:type="gramStart"/>
            <w:r>
              <w:t>are</w:t>
            </w:r>
            <w:proofErr w:type="gramEnd"/>
            <w:r>
              <w:t xml:space="preserve"> 'known' section types. The function returns 0 for other section types.</w:t>
            </w:r>
          </w:p>
        </w:tc>
      </w:tr>
    </w:tbl>
    <w:p w:rsidR="00635738" w:rsidRDefault="00635738" w:rsidP="00635738"/>
    <w:p w:rsidR="00A07E6F" w:rsidRDefault="00A07E6F" w:rsidP="00635738"/>
    <w:p w:rsidR="003E11CD" w:rsidRDefault="003E11CD" w:rsidP="00635738"/>
    <w:p w:rsidR="003E11CD" w:rsidRDefault="003E11CD" w:rsidP="00635738"/>
    <w:p w:rsidR="00635738" w:rsidRDefault="00635738" w:rsidP="00635738">
      <w:pPr>
        <w:pStyle w:val="Heading2"/>
      </w:pPr>
      <w:bookmarkStart w:id="10" w:name="_Toc395346515"/>
      <w:r w:rsidRPr="00635738">
        <w:lastRenderedPageBreak/>
        <w:t>section</w:t>
      </w:r>
      <w:bookmarkEnd w:id="10"/>
    </w:p>
    <w:p w:rsidR="00635738" w:rsidRDefault="00635738" w:rsidP="00635738">
      <w:r w:rsidRPr="00635738">
        <w:t xml:space="preserve">Class </w:t>
      </w:r>
      <w:r>
        <w:t>‘</w:t>
      </w:r>
      <w:r w:rsidRPr="00635738">
        <w:t>section</w:t>
      </w:r>
      <w:r>
        <w:t>’</w:t>
      </w:r>
      <w:r w:rsidRPr="00635738">
        <w:t xml:space="preserve"> has no public data members.</w:t>
      </w:r>
    </w:p>
    <w:p w:rsidR="00635738" w:rsidRDefault="00635738" w:rsidP="00635738">
      <w:pPr>
        <w:pStyle w:val="Heading3"/>
      </w:pPr>
      <w:r w:rsidRPr="00635738">
        <w:t>Member functions</w:t>
      </w:r>
    </w:p>
    <w:p w:rsidR="00635738" w:rsidRDefault="00790FD4" w:rsidP="00635738">
      <w:proofErr w:type="gramStart"/>
      <w:r>
        <w:rPr>
          <w:rFonts w:ascii="Courier New" w:eastAsia="Courier New" w:hAnsi="Courier New" w:cs="Courier New"/>
        </w:rPr>
        <w:t>section</w:t>
      </w:r>
      <w:proofErr w:type="gramEnd"/>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jc w:val="center"/>
            </w:pPr>
            <w:r>
              <w:rPr>
                <w:rFonts w:ascii="Times New Roman" w:eastAsia="Times New Roman" w:hAnsi="Times New Roman" w:cs="Times New Roman"/>
                <w:b/>
              </w:rPr>
              <w:t>Description</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w:t>
            </w:r>
            <w:proofErr w:type="spellStart"/>
            <w:r w:rsidR="00C41CF7">
              <w:t>elfio</w:t>
            </w:r>
            <w:proofErr w:type="spellEnd"/>
            <w:r w:rsidR="00C41CF7">
              <w:t>’ object</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pPr>
            <w:r>
              <w:t>The destructor.</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C41CF7" w:rsidRPr="00697651" w:rsidRDefault="00C41CF7" w:rsidP="00C41CF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C41CF7" w:rsidRPr="00697651" w:rsidRDefault="00C41CF7" w:rsidP="00C41CF7">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BA0053" w:rsidRPr="00697651" w:rsidRDefault="00BA0053" w:rsidP="00C41CF7">
            <w:pPr>
              <w:spacing w:line="276" w:lineRule="auto"/>
              <w:rPr>
                <w:rFonts w:ascii="Courier New" w:eastAsia="Courier New" w:hAnsi="Courier New" w:cs="Courier New"/>
                <w:bCs/>
                <w:sz w:val="20"/>
                <w:szCs w:val="20"/>
              </w:rPr>
            </w:pPr>
          </w:p>
          <w:p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
                <w:sz w:val="20"/>
                <w:szCs w:val="20"/>
              </w:rPr>
              <w:t>set_name</w:t>
            </w:r>
            <w:proofErr w:type="spellEnd"/>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Cs/>
                <w:sz w:val="20"/>
                <w:szCs w:val="20"/>
              </w:rPr>
              <w:t>std</w:t>
            </w:r>
            <w:proofErr w:type="spellEnd"/>
            <w:r w:rsidR="00C41CF7" w:rsidRPr="00697651">
              <w:rPr>
                <w:rFonts w:ascii="Courier New" w:eastAsia="Courier New" w:hAnsi="Courier New" w:cs="Courier New"/>
                <w:bCs/>
                <w:sz w:val="20"/>
                <w:szCs w:val="20"/>
              </w:rPr>
              <w:t>::string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set_info</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set_link</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set_addr_align</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set_entry_size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set_address</w:t>
            </w:r>
            <w:proofErr w:type="spellEnd"/>
            <w:r w:rsidRPr="00697651">
              <w:rPr>
                <w:rFonts w:ascii="Courier New" w:eastAsia="Courier New" w:hAnsi="Courier New" w:cs="Courier New"/>
                <w:bCs/>
                <w:sz w:val="20"/>
                <w:szCs w:val="20"/>
              </w:rPr>
              <w:t>( Elf64_Addr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set_name_string_offset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BA0053">
            <w:pPr>
              <w:spacing w:line="276" w:lineRule="auto"/>
            </w:pPr>
            <w:r>
              <w:t xml:space="preserve">Sets </w:t>
            </w:r>
            <w:r w:rsidR="00BA0053">
              <w:t>attributes</w:t>
            </w:r>
            <w:r>
              <w:t xml:space="preserve"> for the section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BA0053" w:rsidRPr="00697651" w:rsidRDefault="00BA0053" w:rsidP="00BA0053">
            <w:pPr>
              <w:spacing w:line="276" w:lineRule="auto"/>
              <w:rPr>
                <w:rFonts w:ascii="Courier New" w:eastAsia="Courier New" w:hAnsi="Courier New" w:cs="Courier New"/>
                <w:bCs/>
                <w:sz w:val="20"/>
                <w:szCs w:val="20"/>
              </w:rPr>
            </w:pPr>
          </w:p>
          <w:p w:rsidR="00BA0053" w:rsidRPr="00697651" w:rsidRDefault="00BA0053" w:rsidP="00BA0053">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 xml:space="preserve">::string </w:t>
            </w:r>
            <w:proofErr w:type="spellStart"/>
            <w:r w:rsidRPr="00697651">
              <w:rPr>
                <w:rFonts w:ascii="Courier New" w:eastAsia="Courier New" w:hAnsi="Courier New" w:cs="Courier New"/>
                <w:b/>
                <w:sz w:val="20"/>
                <w:szCs w:val="20"/>
              </w:rPr>
              <w:t>get_name</w:t>
            </w:r>
            <w:proofErr w:type="spellEnd"/>
            <w:r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get_type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get_flags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get_info</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get_link</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get_addr_align</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get_entry_size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get_address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get_size</w:t>
            </w:r>
            <w:proofErr w:type="spellEnd"/>
            <w:r w:rsidR="00BA0053" w:rsidRPr="00697651">
              <w:rPr>
                <w:rFonts w:ascii="Courier New" w:eastAsia="Courier New" w:hAnsi="Courier New" w:cs="Courier New"/>
                <w:bCs/>
                <w:sz w:val="20"/>
                <w:szCs w:val="20"/>
              </w:rPr>
              <w:t>()</w:t>
            </w:r>
          </w:p>
          <w:p w:rsidR="00C41CF7"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get_name_string_offset</w:t>
            </w:r>
            <w:proofErr w:type="spellEnd"/>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3E6969" w:rsidP="00C41CF7">
            <w:pPr>
              <w:spacing w:line="276" w:lineRule="auto"/>
            </w:pPr>
            <w:r>
              <w:t>Returns section attributes</w:t>
            </w:r>
          </w:p>
        </w:tc>
      </w:tr>
      <w:tr w:rsidR="006C68A6"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Data manipulation functions:</w:t>
            </w:r>
          </w:p>
          <w:p w:rsidR="006C68A6" w:rsidRPr="00697651" w:rsidRDefault="006C68A6" w:rsidP="00BA0053">
            <w:pPr>
              <w:spacing w:line="276" w:lineRule="auto"/>
              <w:rPr>
                <w:rFonts w:ascii="Courier New" w:eastAsia="Courier New" w:hAnsi="Courier New" w:cs="Courier New"/>
                <w:bCs/>
                <w:sz w:val="20"/>
                <w:szCs w:val="20"/>
              </w:rPr>
            </w:pPr>
          </w:p>
          <w:p w:rsidR="006C68A6" w:rsidRPr="00697651" w:rsidRDefault="006C68A6" w:rsidP="00BA0053">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data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data )</w:t>
            </w:r>
          </w:p>
        </w:tc>
        <w:tc>
          <w:tcPr>
            <w:tcW w:w="3960" w:type="dxa"/>
            <w:tcBorders>
              <w:top w:val="single" w:sz="4" w:space="0" w:color="000000"/>
              <w:left w:val="single" w:sz="4" w:space="0" w:color="000000"/>
              <w:bottom w:val="single" w:sz="4" w:space="0" w:color="000000"/>
              <w:right w:val="single" w:sz="4" w:space="0" w:color="000000"/>
            </w:tcBorders>
          </w:tcPr>
          <w:p w:rsidR="006C68A6" w:rsidRDefault="000F5231" w:rsidP="00C41CF7">
            <w:pPr>
              <w:spacing w:line="276" w:lineRule="auto"/>
            </w:pPr>
            <w:r>
              <w:t>Manages section data</w:t>
            </w:r>
          </w:p>
        </w:tc>
      </w:tr>
    </w:tbl>
    <w:p w:rsidR="00790FD4" w:rsidRDefault="00790FD4" w:rsidP="00635738"/>
    <w:p w:rsidR="0070648E" w:rsidRDefault="0070648E" w:rsidP="00635738"/>
    <w:p w:rsidR="00635738" w:rsidRDefault="00635738" w:rsidP="00635738">
      <w:pPr>
        <w:pStyle w:val="Heading2"/>
      </w:pPr>
      <w:bookmarkStart w:id="11" w:name="_Toc395346516"/>
      <w:r w:rsidRPr="00635738">
        <w:t>se</w:t>
      </w:r>
      <w:r>
        <w:t>gment</w:t>
      </w:r>
      <w:bookmarkEnd w:id="11"/>
    </w:p>
    <w:p w:rsidR="00635738" w:rsidRDefault="00635738" w:rsidP="00635738">
      <w:r w:rsidRPr="00635738">
        <w:t xml:space="preserve">Class </w:t>
      </w:r>
      <w:r>
        <w:t>‘segment’</w:t>
      </w:r>
      <w:r w:rsidRPr="00635738">
        <w:t xml:space="preserve"> has no public data members.</w:t>
      </w:r>
    </w:p>
    <w:p w:rsidR="00635738" w:rsidRDefault="00635738" w:rsidP="00635738">
      <w:pPr>
        <w:pStyle w:val="Heading3"/>
      </w:pPr>
      <w:r w:rsidRPr="00635738">
        <w:t>Member functions</w:t>
      </w:r>
    </w:p>
    <w:p w:rsidR="0070648E" w:rsidRDefault="0070648E" w:rsidP="0070648E">
      <w:proofErr w:type="gramStart"/>
      <w:r>
        <w:rPr>
          <w:rFonts w:ascii="Courier New" w:eastAsia="Courier New" w:hAnsi="Courier New" w:cs="Courier New"/>
        </w:rPr>
        <w:t>segment</w:t>
      </w:r>
      <w:proofErr w:type="gramEnd"/>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Description</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default constructor. No segment class instances are created manually. Usually, ‘add’ method is used for ‘segments’ data member of ‘</w:t>
            </w:r>
            <w:proofErr w:type="spellStart"/>
            <w:r>
              <w:t>elfio</w:t>
            </w:r>
            <w:proofErr w:type="spellEnd"/>
            <w:r>
              <w:t>’ object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destructor.</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70648E" w:rsidRPr="00697651" w:rsidRDefault="0070648E" w:rsidP="0070648E">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Returns segment’s index</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70648E" w:rsidRPr="00697651" w:rsidRDefault="0070648E" w:rsidP="0070648E">
            <w:pPr>
              <w:spacing w:line="276" w:lineRule="auto"/>
              <w:rPr>
                <w:rFonts w:ascii="Courier New" w:eastAsia="Courier New" w:hAnsi="Courier New" w:cs="Courier New"/>
                <w:bCs/>
                <w:sz w:val="20"/>
                <w:szCs w:val="20"/>
              </w:rPr>
            </w:pPr>
          </w:p>
          <w:p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set_align</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set_virtual_address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set_physical_address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set_file_size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proofErr w:type="spellStart"/>
            <w:r w:rsidRPr="00697651">
              <w:rPr>
                <w:rFonts w:ascii="Courier New" w:eastAsia="Courier New" w:hAnsi="Courier New" w:cs="Courier New"/>
                <w:b/>
                <w:sz w:val="20"/>
                <w:szCs w:val="20"/>
              </w:rPr>
              <w:t>set_memory_size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lastRenderedPageBreak/>
              <w:t>Sets attributes for the segment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Get functions:</w:t>
            </w:r>
          </w:p>
          <w:p w:rsidR="0070648E" w:rsidRPr="00697651" w:rsidRDefault="0070648E" w:rsidP="0070648E">
            <w:pPr>
              <w:spacing w:line="276" w:lineRule="auto"/>
              <w:rPr>
                <w:rFonts w:ascii="Courier New" w:eastAsia="Courier New" w:hAnsi="Courier New" w:cs="Courier New"/>
                <w:bCs/>
                <w:sz w:val="20"/>
                <w:szCs w:val="20"/>
              </w:rPr>
            </w:pP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get_type</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get_flags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get_align</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get_virtual_address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get_physical_address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get_file_size</w:t>
            </w:r>
            <w:proofErr w:type="spellEnd"/>
            <w:r w:rsidRPr="00697651">
              <w:rPr>
                <w:rFonts w:ascii="Courier New" w:eastAsia="Courier New" w:hAnsi="Courier New" w:cs="Courier New"/>
                <w:bCs/>
                <w:sz w:val="20"/>
                <w:szCs w:val="20"/>
              </w:rPr>
              <w:t>()</w:t>
            </w:r>
          </w:p>
          <w:p w:rsidR="0070648E"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get_memory_size</w:t>
            </w:r>
            <w:proofErr w:type="spellEnd"/>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Returns segment attributes</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add_section_index</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index,</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get_sections_num</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get_section_index_at</w:t>
            </w:r>
            <w:proofErr w:type="spellEnd"/>
            <w:r w:rsidRPr="00697651">
              <w:rPr>
                <w:rFonts w:ascii="Courier New" w:eastAsia="Courier New" w:hAnsi="Courier New" w:cs="Courier New"/>
                <w:bCs/>
                <w:sz w:val="20"/>
                <w:szCs w:val="20"/>
              </w:rPr>
              <w:t>(</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num</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0441CD">
            <w:pPr>
              <w:spacing w:line="276" w:lineRule="auto"/>
            </w:pPr>
            <w:r>
              <w:t xml:space="preserve">Manages </w:t>
            </w:r>
            <w:r w:rsidR="000441CD">
              <w:t>segment-</w:t>
            </w:r>
            <w:r>
              <w:t>section association</w:t>
            </w:r>
          </w:p>
        </w:tc>
      </w:tr>
      <w:tr w:rsidR="00AB72EC"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AB72EC" w:rsidRPr="00697651" w:rsidRDefault="00AB72EC" w:rsidP="00AB72EC">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const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rsidR="00AB72EC" w:rsidRPr="00697651" w:rsidRDefault="00AB72EC" w:rsidP="00E7603B">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rsidR="00AB72EC" w:rsidRDefault="00AB72EC" w:rsidP="00AB72EC">
            <w:pPr>
              <w:spacing w:line="276" w:lineRule="auto"/>
            </w:pPr>
            <w:r>
              <w:t>Provides content of segment’s data</w:t>
            </w:r>
          </w:p>
        </w:tc>
      </w:tr>
    </w:tbl>
    <w:p w:rsidR="00635738" w:rsidRDefault="00635738" w:rsidP="00635738"/>
    <w:p w:rsidR="00635738" w:rsidRPr="00635738" w:rsidRDefault="00635738" w:rsidP="00635738"/>
    <w:p w:rsidR="00281C8E" w:rsidRDefault="00281C8E" w:rsidP="00A14AD1">
      <w:pPr>
        <w:pStyle w:val="Heading2"/>
      </w:pPr>
      <w:bookmarkStart w:id="12" w:name="_Toc395346517"/>
      <w:proofErr w:type="spellStart"/>
      <w:r w:rsidRPr="00281C8E">
        <w:t>string_section_accessor</w:t>
      </w:r>
      <w:bookmarkEnd w:id="12"/>
      <w:proofErr w:type="spellEnd"/>
    </w:p>
    <w:p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Description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string_section_accessor</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pPr>
            <w:r>
              <w:t>The constructor</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w:t>
            </w:r>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get_string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Elf_Word</w:t>
            </w:r>
            <w:proofErr w:type="spellEnd"/>
            <w:r w:rsidRPr="00281C8E">
              <w:rPr>
                <w:rFonts w:ascii="Courier New" w:eastAsia="Courier New" w:hAnsi="Courier New" w:cs="Courier New"/>
                <w:bCs/>
                <w:sz w:val="20"/>
                <w:szCs w:val="20"/>
              </w:rPr>
              <w:t xml:space="preserve"> index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281C8E">
            <w:pPr>
              <w:spacing w:line="276" w:lineRule="auto"/>
            </w:pPr>
            <w:r>
              <w:t>Retrieves string by its offset (index) in the section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 xml:space="preserve"> )</w:t>
            </w:r>
          </w:p>
          <w:p w:rsidR="00281C8E" w:rsidRDefault="00281C8E" w:rsidP="00281C8E">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std</w:t>
            </w:r>
            <w:proofErr w:type="spellEnd"/>
            <w:r w:rsidRPr="00281C8E">
              <w:rPr>
                <w:rFonts w:ascii="Courier New" w:eastAsia="Courier New" w:hAnsi="Courier New" w:cs="Courier New"/>
                <w:bCs/>
                <w:sz w:val="20"/>
                <w:szCs w:val="20"/>
              </w:rPr>
              <w:t xml:space="preserve">::string&amp;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E43C1F" w:rsidP="00320D7D">
            <w:pPr>
              <w:spacing w:line="276" w:lineRule="auto"/>
            </w:pPr>
            <w:r>
              <w:t>Appends section data with new string. Returns position (index) of the new record</w:t>
            </w:r>
          </w:p>
        </w:tc>
      </w:tr>
    </w:tbl>
    <w:p w:rsidR="00281C8E" w:rsidRDefault="00281C8E" w:rsidP="00281C8E"/>
    <w:p w:rsidR="00281C8E" w:rsidRPr="00281C8E" w:rsidRDefault="00281C8E" w:rsidP="00281C8E"/>
    <w:p w:rsidR="00635738" w:rsidRDefault="00A14AD1" w:rsidP="00A14AD1">
      <w:pPr>
        <w:pStyle w:val="Heading2"/>
      </w:pPr>
      <w:bookmarkStart w:id="13" w:name="_Toc395346518"/>
      <w:proofErr w:type="spellStart"/>
      <w:r w:rsidRPr="00A14AD1">
        <w:t>symbol_section_accessor</w:t>
      </w:r>
      <w:bookmarkEnd w:id="13"/>
      <w:proofErr w:type="spellEnd"/>
    </w:p>
    <w:p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Description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symbol_section_accessor</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elfio</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elf_file</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w:t>
            </w:r>
            <w:proofErr w:type="spellStart"/>
            <w:r w:rsidRPr="00697651">
              <w:rPr>
                <w:rFonts w:ascii="Courier New" w:eastAsia="Courier New" w:hAnsi="Courier New" w:cs="Courier New"/>
                <w:bCs/>
                <w:sz w:val="20"/>
                <w:szCs w:val="20"/>
              </w:rPr>
              <w:t>symbols_section</w:t>
            </w:r>
            <w:proofErr w:type="spellEnd"/>
            <w:r w:rsidRPr="00697651">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The constructor</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CD7A1B" w:rsidRPr="00697651" w:rsidRDefault="00CD7A1B" w:rsidP="00320D7D">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segment’s index</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get_symbols_num</w:t>
            </w:r>
            <w:proofErr w:type="spellEnd"/>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number of symbols in the section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CD7A1B" w:rsidRPr="00697651" w:rsidRDefault="00CD7A1B" w:rsidP="00320D7D">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bool</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index,</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&amp;     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rsidR="00CD7A1B" w:rsidRPr="00697651" w:rsidRDefault="00CD7A1B" w:rsidP="00CD7A1B">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bool</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Retrieves symbol properties by symbol index or name</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CD7A1B" w:rsidRPr="00697651" w:rsidRDefault="00CD7A1B" w:rsidP="00CD7A1B">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name,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size,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697651" w:rsidRDefault="00697651" w:rsidP="00697651">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Default="00697651" w:rsidP="00697651">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string_section_accessor</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pStrWriter</w:t>
            </w:r>
            <w:proofErr w:type="spellEnd"/>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w:t>
            </w:r>
            <w:proofErr w:type="spellEnd"/>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281C8E" w:rsidRDefault="00281C8E" w:rsidP="00697651">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string_section_accessor</w:t>
            </w:r>
            <w:proofErr w:type="spellEnd"/>
            <w:r w:rsidRPr="00281C8E">
              <w:rPr>
                <w:rFonts w:ascii="Courier New" w:eastAsia="Courier New" w:hAnsi="Courier New" w:cs="Courier New"/>
                <w:bCs/>
                <w:sz w:val="20"/>
                <w:szCs w:val="20"/>
              </w:rPr>
              <w:t xml:space="preserve">&amp; </w:t>
            </w:r>
            <w:proofErr w:type="spellStart"/>
            <w:r w:rsidRPr="00281C8E">
              <w:rPr>
                <w:rFonts w:ascii="Courier New" w:eastAsia="Courier New" w:hAnsi="Courier New" w:cs="Courier New"/>
                <w:bCs/>
                <w:sz w:val="20"/>
                <w:szCs w:val="20"/>
              </w:rPr>
              <w:t>pStrWriter</w:t>
            </w:r>
            <w:proofErr w:type="spellEnd"/>
            <w:r w:rsidRPr="00281C8E">
              <w:rPr>
                <w:rFonts w:ascii="Courier New" w:eastAsia="Courier New" w:hAnsi="Courier New" w:cs="Courier New"/>
                <w:bCs/>
                <w:sz w:val="20"/>
                <w:szCs w:val="20"/>
              </w:rPr>
              <w:t>,</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Elf_Xword</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Elf_Half</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shndx</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281C8E" w:rsidP="00281C8E">
            <w:pPr>
              <w:spacing w:line="276" w:lineRule="auto"/>
            </w:pPr>
            <w:r>
              <w:lastRenderedPageBreak/>
              <w:t>Adds symbol to the symbol table updating corresponding string section if required</w:t>
            </w:r>
          </w:p>
        </w:tc>
      </w:tr>
    </w:tbl>
    <w:p w:rsidR="00E43C1F" w:rsidRDefault="00E43C1F" w:rsidP="00E43C1F"/>
    <w:p w:rsidR="00E43C1F" w:rsidRPr="00E43C1F" w:rsidRDefault="00E43C1F" w:rsidP="00E43C1F"/>
    <w:p w:rsidR="00E43C1F" w:rsidRDefault="00E43C1F" w:rsidP="00E43C1F">
      <w:pPr>
        <w:pStyle w:val="Heading2"/>
      </w:pPr>
      <w:bookmarkStart w:id="14" w:name="_Toc395346519"/>
      <w:proofErr w:type="spellStart"/>
      <w:r w:rsidRPr="00E43C1F">
        <w:t>relocation_section_accessor</w:t>
      </w:r>
      <w:bookmarkEnd w:id="14"/>
      <w:proofErr w:type="spellEnd"/>
    </w:p>
    <w:p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Description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relocation_section_accessor</w:t>
            </w:r>
            <w:proofErr w:type="spellEnd"/>
            <w:r w:rsidRPr="00E43C1F">
              <w:rPr>
                <w:rFonts w:ascii="Courier New" w:eastAsia="Courier New" w:hAnsi="Courier New" w:cs="Courier New"/>
                <w:bCs/>
                <w:sz w:val="20"/>
                <w:szCs w:val="20"/>
              </w:rPr>
              <w:t>(</w:t>
            </w:r>
          </w:p>
          <w:p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00B07410">
              <w:rPr>
                <w:rFonts w:ascii="Courier New" w:eastAsia="Courier New" w:hAnsi="Courier New" w:cs="Courier New"/>
                <w:bCs/>
                <w:sz w:val="20"/>
                <w:szCs w:val="20"/>
              </w:rPr>
              <w:t>const</w:t>
            </w:r>
            <w:proofErr w:type="spellEnd"/>
            <w:r w:rsidR="00B07410">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t>The constructor</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rsidR="00E43C1F" w:rsidRPr="00697651"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E43C1F">
            <w:pPr>
              <w:spacing w:line="276" w:lineRule="auto"/>
            </w:pPr>
            <w:r>
              <w:t>Retrieves number of relocation entries in the section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bool</w:t>
            </w:r>
            <w:proofErr w:type="spellEnd"/>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symbol,</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lastRenderedPageBreak/>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 )</w:t>
            </w:r>
          </w:p>
          <w:p w:rsidR="00E43C1F" w:rsidRDefault="00E43C1F" w:rsidP="00E43C1F">
            <w:pPr>
              <w:spacing w:line="276" w:lineRule="auto"/>
              <w:rPr>
                <w:rFonts w:ascii="Courier New" w:eastAsia="Courier New" w:hAnsi="Courier New" w:cs="Courier New"/>
                <w:bCs/>
                <w:sz w:val="20"/>
                <w:szCs w:val="20"/>
              </w:rPr>
            </w:pPr>
          </w:p>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bool</w:t>
            </w:r>
            <w:proofErr w:type="spellEnd"/>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w:t>
            </w:r>
            <w:proofErr w:type="spellStart"/>
            <w:r w:rsidRPr="00E43C1F">
              <w:rPr>
                <w:rFonts w:ascii="Courier New" w:eastAsia="Courier New" w:hAnsi="Courier New" w:cs="Courier New"/>
                <w:bCs/>
                <w:sz w:val="20"/>
                <w:szCs w:val="20"/>
              </w:rPr>
              <w:t>symbolValue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std</w:t>
            </w:r>
            <w:proofErr w:type="spellEnd"/>
            <w:r w:rsidRPr="00E43C1F">
              <w:rPr>
                <w:rFonts w:ascii="Courier New" w:eastAsia="Courier New" w:hAnsi="Courier New" w:cs="Courier New"/>
                <w:bCs/>
                <w:sz w:val="20"/>
                <w:szCs w:val="20"/>
              </w:rPr>
              <w:t xml:space="preserve">::string&amp; </w:t>
            </w:r>
            <w:proofErr w:type="spellStart"/>
            <w:r w:rsidRPr="00E43C1F">
              <w:rPr>
                <w:rFonts w:ascii="Courier New" w:eastAsia="Courier New" w:hAnsi="Courier New" w:cs="Courier New"/>
                <w:bCs/>
                <w:sz w:val="20"/>
                <w:szCs w:val="20"/>
              </w:rPr>
              <w:t>symbolName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w:t>
            </w:r>
          </w:p>
          <w:p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calcValue</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lastRenderedPageBreak/>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lastRenderedPageBreak/>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string_section_accessor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const</w:t>
            </w:r>
            <w:proofErr w:type="spellEnd"/>
            <w:r w:rsidRPr="00320D7D">
              <w:rPr>
                <w:rFonts w:ascii="Courier New" w:eastAsia="Courier New" w:hAnsi="Courier New" w:cs="Courier New"/>
                <w:bCs/>
                <w:sz w:val="20"/>
                <w:szCs w:val="20"/>
              </w:rPr>
              <w:t xml:space="preserve">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symbol_section_accessor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sym_info</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Elf_Half</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shndx</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Adds new relocation entry. The last function in this set is capable to add relocation entry for a symbol, automatically updating symbol and string tables for this symbol</w:t>
            </w:r>
          </w:p>
        </w:tc>
      </w:tr>
    </w:tbl>
    <w:p w:rsidR="00A14AD1" w:rsidRDefault="00A14AD1" w:rsidP="00A14AD1"/>
    <w:p w:rsidR="00285676" w:rsidRPr="00E43C1F" w:rsidRDefault="00285676" w:rsidP="00285676"/>
    <w:p w:rsidR="00285676" w:rsidRDefault="00285676" w:rsidP="00285676">
      <w:pPr>
        <w:pStyle w:val="Heading2"/>
      </w:pPr>
      <w:bookmarkStart w:id="15" w:name="_Toc395346520"/>
      <w:proofErr w:type="spellStart"/>
      <w:r w:rsidRPr="00285676">
        <w:t>dynamic_section_accessor</w:t>
      </w:r>
      <w:bookmarkEnd w:id="15"/>
      <w:proofErr w:type="spellEnd"/>
    </w:p>
    <w:p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jc w:val="center"/>
            </w:pPr>
            <w:r>
              <w:rPr>
                <w:rFonts w:ascii="Times New Roman" w:eastAsia="Times New Roman" w:hAnsi="Times New Roman" w:cs="Times New Roman"/>
                <w:b/>
              </w:rPr>
              <w:t>Description</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B07410" w:rsidP="00B07410">
            <w:pPr>
              <w:spacing w:line="276" w:lineRule="auto"/>
              <w:rPr>
                <w:rFonts w:ascii="Courier New" w:eastAsia="Courier New" w:hAnsi="Courier New" w:cs="Courier New"/>
                <w:bCs/>
                <w:sz w:val="20"/>
                <w:szCs w:val="20"/>
              </w:rPr>
            </w:pPr>
            <w:proofErr w:type="spellStart"/>
            <w:r w:rsidRPr="00B07410">
              <w:rPr>
                <w:rFonts w:ascii="Courier New" w:eastAsia="Courier New" w:hAnsi="Courier New" w:cs="Courier New"/>
                <w:b/>
                <w:sz w:val="20"/>
                <w:szCs w:val="20"/>
              </w:rPr>
              <w:t>dynamic_section_accessor</w:t>
            </w:r>
            <w:proofErr w:type="spellEnd"/>
            <w:r w:rsidRPr="00B07410">
              <w:rPr>
                <w:rFonts w:ascii="Courier New" w:eastAsia="Courier New" w:hAnsi="Courier New" w:cs="Courier New"/>
                <w:b/>
                <w:sz w:val="20"/>
                <w:szCs w:val="20"/>
              </w:rPr>
              <w:t xml:space="preserve"> </w:t>
            </w:r>
            <w:r w:rsidR="00285676"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The constructor</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rsidR="00285676" w:rsidRPr="00697651"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 xml:space="preserve">Retrieves number of </w:t>
            </w:r>
            <w:r w:rsidR="00B07410">
              <w:t>dynamic section entries</w:t>
            </w:r>
            <w:r>
              <w:t xml:space="preserve"> in the section</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651FF4" w:rsidP="00B07410">
            <w:pPr>
              <w:spacing w:line="276" w:lineRule="auto"/>
              <w:rPr>
                <w:rFonts w:ascii="Courier New" w:eastAsia="Courier New" w:hAnsi="Courier New" w:cs="Courier New"/>
                <w:bCs/>
                <w:sz w:val="20"/>
                <w:szCs w:val="20"/>
              </w:rPr>
            </w:pPr>
            <w:proofErr w:type="spellStart"/>
            <w:r>
              <w:rPr>
                <w:rFonts w:ascii="Courier New" w:eastAsia="Courier New" w:hAnsi="Courier New" w:cs="Courier New"/>
                <w:bCs/>
                <w:sz w:val="20"/>
                <w:szCs w:val="20"/>
              </w:rPr>
              <w:t>b</w:t>
            </w:r>
            <w:r w:rsidR="00285676" w:rsidRPr="00E43C1F">
              <w:rPr>
                <w:rFonts w:ascii="Courier New" w:eastAsia="Courier New" w:hAnsi="Courier New" w:cs="Courier New"/>
                <w:bCs/>
                <w:sz w:val="20"/>
                <w:szCs w:val="20"/>
              </w:rPr>
              <w:t>ool</w:t>
            </w:r>
            <w:proofErr w:type="spellEnd"/>
          </w:p>
          <w:p w:rsidR="00285676" w:rsidRDefault="00285676" w:rsidP="00B07410">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00B07410">
              <w:rPr>
                <w:rFonts w:ascii="Courier New" w:eastAsia="Courier New" w:hAnsi="Courier New" w:cs="Courier New"/>
                <w:bCs/>
                <w:sz w:val="20"/>
                <w:szCs w:val="20"/>
              </w:rPr>
              <w:t>std</w:t>
            </w:r>
            <w:proofErr w:type="spellEnd"/>
            <w:r w:rsidR="00B07410">
              <w:rPr>
                <w:rFonts w:ascii="Courier New" w:eastAsia="Courier New" w:hAnsi="Courier New" w:cs="Courier New"/>
                <w:bCs/>
                <w:sz w:val="20"/>
                <w:szCs w:val="20"/>
              </w:rPr>
              <w:t>::string</w:t>
            </w:r>
            <w:r w:rsidRPr="00E43C1F">
              <w:rPr>
                <w:rFonts w:ascii="Courier New" w:eastAsia="Courier New" w:hAnsi="Courier New" w:cs="Courier New"/>
                <w:bCs/>
                <w:sz w:val="20"/>
                <w:szCs w:val="20"/>
              </w:rPr>
              <w:t xml:space="preserve">&amp; </w:t>
            </w:r>
            <w:proofErr w:type="spellStart"/>
            <w:r w:rsidR="00B07410">
              <w:rPr>
                <w:rFonts w:ascii="Courier New" w:eastAsia="Courier New" w:hAnsi="Courier New" w:cs="Courier New"/>
                <w:bCs/>
                <w:sz w:val="20"/>
                <w:szCs w:val="20"/>
              </w:rPr>
              <w:t>str</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proofErr w:type="spellStart"/>
            <w:proofErr w:type="gramStart"/>
            <w:r w:rsidR="00651FF4">
              <w:rPr>
                <w:rFonts w:ascii="Courier New" w:eastAsia="Courier New" w:hAnsi="Courier New" w:cs="Courier New"/>
                <w:bCs/>
                <w:sz w:val="20"/>
                <w:szCs w:val="20"/>
              </w:rPr>
              <w:t>str</w:t>
            </w:r>
            <w:proofErr w:type="spellEnd"/>
            <w:proofErr w:type="gramEnd"/>
            <w:r w:rsidR="00651FF4">
              <w:t xml:space="preserve"> argument 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proofErr w:type="spellStart"/>
            <w:r w:rsidR="00B07410">
              <w:rPr>
                <w:rFonts w:ascii="Courier New" w:eastAsia="Courier New" w:hAnsi="Courier New" w:cs="Courier New"/>
                <w:bCs/>
                <w:sz w:val="20"/>
                <w:szCs w:val="20"/>
              </w:rPr>
              <w:t>str</w:t>
            </w:r>
            <w:proofErr w:type="spellEnd"/>
            <w:r w:rsidR="00B07410">
              <w:t xml:space="preserve"> </w:t>
            </w:r>
            <w:r w:rsidR="00651FF4">
              <w:t>argument is filled with value taken from dynamic string table section</w:t>
            </w:r>
            <w:r w:rsidR="00B07410">
              <w:t>.</w:t>
            </w:r>
          </w:p>
        </w:tc>
      </w:tr>
      <w:tr w:rsidR="00651FF4"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value )</w:t>
            </w:r>
          </w:p>
          <w:p w:rsidR="00651FF4" w:rsidRDefault="00651FF4" w:rsidP="00651FF4">
            <w:pPr>
              <w:spacing w:line="276" w:lineRule="auto"/>
              <w:rPr>
                <w:rFonts w:ascii="Courier New" w:eastAsia="Courier New" w:hAnsi="Courier New" w:cs="Courier New"/>
                <w:bCs/>
                <w:sz w:val="20"/>
                <w:szCs w:val="20"/>
              </w:rPr>
            </w:pPr>
          </w:p>
          <w:p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std</w:t>
            </w:r>
            <w:proofErr w:type="spellEnd"/>
            <w:r w:rsidRPr="00651FF4">
              <w:rPr>
                <w:rFonts w:ascii="Courier New" w:eastAsia="Courier New" w:hAnsi="Courier New" w:cs="Courier New"/>
                <w:bCs/>
                <w:sz w:val="20"/>
                <w:szCs w:val="20"/>
              </w:rPr>
              <w:t xml:space="preserve">::string&amp; </w:t>
            </w:r>
            <w:proofErr w:type="spellStart"/>
            <w:r w:rsidRPr="00651FF4">
              <w:rPr>
                <w:rFonts w:ascii="Courier New" w:eastAsia="Courier New" w:hAnsi="Courier New" w:cs="Courier New"/>
                <w:bCs/>
                <w:sz w:val="20"/>
                <w:szCs w:val="20"/>
              </w:rPr>
              <w:t>str</w:t>
            </w:r>
            <w:proofErr w:type="spellEnd"/>
            <w:r w:rsidRPr="00651FF4">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651FF4" w:rsidRDefault="00651FF4" w:rsidP="00651FF4">
            <w:pPr>
              <w:spacing w:line="276" w:lineRule="auto"/>
            </w:pPr>
            <w:r>
              <w:t>Adds new dynamic section entry. The second variant of the function updates the dynamic string table updating the entry with string table index.</w:t>
            </w:r>
          </w:p>
        </w:tc>
      </w:tr>
    </w:tbl>
    <w:p w:rsidR="00285676" w:rsidRDefault="00285676" w:rsidP="00A14AD1"/>
    <w:p w:rsidR="00320D7D" w:rsidRDefault="00320D7D" w:rsidP="00320D7D">
      <w:pPr>
        <w:pStyle w:val="Heading2"/>
      </w:pPr>
      <w:bookmarkStart w:id="16" w:name="_Toc395346521"/>
      <w:proofErr w:type="spellStart"/>
      <w:r>
        <w:t>note</w:t>
      </w:r>
      <w:r w:rsidRPr="00281C8E">
        <w:t>_section_accessor</w:t>
      </w:r>
      <w:bookmarkEnd w:id="16"/>
      <w:proofErr w:type="spellEnd"/>
    </w:p>
    <w:p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Description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00207A" w:rsidRDefault="00320D7D" w:rsidP="00320D7D">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note_section_accessor</w:t>
            </w:r>
            <w:proofErr w:type="spellEnd"/>
            <w:r w:rsidRPr="0000207A">
              <w:rPr>
                <w:rFonts w:ascii="Courier New" w:eastAsia="Courier New" w:hAnsi="Courier New" w:cs="Courier New"/>
                <w:bCs/>
                <w:sz w:val="20"/>
                <w:szCs w:val="20"/>
              </w:rPr>
              <w:t>(</w:t>
            </w:r>
          </w:p>
          <w:p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w:t>
            </w:r>
            <w:proofErr w:type="spellStart"/>
            <w:r w:rsidRPr="0000207A">
              <w:rPr>
                <w:rFonts w:ascii="Courier New" w:eastAsia="Courier New" w:hAnsi="Courier New" w:cs="Courier New"/>
                <w:bCs/>
                <w:sz w:val="20"/>
                <w:szCs w:val="20"/>
              </w:rPr>
              <w:t>const</w:t>
            </w:r>
            <w:proofErr w:type="spellEnd"/>
            <w:r w:rsidRPr="0000207A">
              <w:rPr>
                <w:rFonts w:ascii="Courier New" w:eastAsia="Courier New" w:hAnsi="Courier New" w:cs="Courier New"/>
                <w:bCs/>
                <w:sz w:val="20"/>
                <w:szCs w:val="20"/>
              </w:rPr>
              <w:t xml:space="preserve"> </w:t>
            </w:r>
            <w:proofErr w:type="spellStart"/>
            <w:r w:rsidRPr="0000207A">
              <w:rPr>
                <w:rFonts w:ascii="Courier New" w:eastAsia="Courier New" w:hAnsi="Courier New" w:cs="Courier New"/>
                <w:bCs/>
                <w:sz w:val="20"/>
                <w:szCs w:val="20"/>
              </w:rPr>
              <w:t>elfio</w:t>
            </w:r>
            <w:proofErr w:type="spellEnd"/>
            <w:r w:rsidRPr="0000207A">
              <w:rPr>
                <w:rFonts w:ascii="Courier New" w:eastAsia="Courier New" w:hAnsi="Courier New" w:cs="Courier New"/>
                <w:bCs/>
                <w:sz w:val="20"/>
                <w:szCs w:val="20"/>
              </w:rPr>
              <w:t xml:space="preserve">&amp; </w:t>
            </w:r>
            <w:proofErr w:type="spellStart"/>
            <w:r w:rsidRPr="0000207A">
              <w:rPr>
                <w:rFonts w:ascii="Courier New" w:eastAsia="Courier New" w:hAnsi="Courier New" w:cs="Courier New"/>
                <w:bCs/>
                <w:sz w:val="20"/>
                <w:szCs w:val="20"/>
              </w:rPr>
              <w:t>elf_file</w:t>
            </w:r>
            <w:proofErr w:type="spellEnd"/>
            <w:r w:rsidRPr="0000207A">
              <w:rPr>
                <w:rFonts w:ascii="Courier New" w:eastAsia="Courier New" w:hAnsi="Courier New" w:cs="Courier New"/>
                <w:bCs/>
                <w:sz w:val="20"/>
                <w:szCs w:val="20"/>
              </w:rPr>
              <w:t>_,</w:t>
            </w:r>
          </w:p>
          <w:p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The constructor</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rsidR="00320D7D" w:rsidRPr="00697651"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Retrieves number of note entries in the section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bool</w:t>
            </w:r>
            <w:proofErr w:type="spellEnd"/>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index,</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lastRenderedPageBreak/>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&amp;    type,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std</w:t>
            </w:r>
            <w:proofErr w:type="spellEnd"/>
            <w:r w:rsidRPr="00320D7D">
              <w:rPr>
                <w:rFonts w:ascii="Courier New" w:eastAsia="Courier New" w:hAnsi="Courier New" w:cs="Courier New"/>
                <w:bCs/>
                <w:sz w:val="20"/>
                <w:szCs w:val="20"/>
              </w:rPr>
              <w:t>::string&amp; name,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w:t>
            </w:r>
            <w:proofErr w:type="spellStart"/>
            <w:r w:rsidRPr="00320D7D">
              <w:rPr>
                <w:rFonts w:ascii="Courier New" w:eastAsia="Courier New" w:hAnsi="Courier New" w:cs="Courier New"/>
                <w:bCs/>
                <w:sz w:val="20"/>
                <w:szCs w:val="20"/>
              </w:rPr>
              <w:t>desc</w:t>
            </w:r>
            <w:proofErr w:type="spellEnd"/>
            <w:r w:rsidRPr="00320D7D">
              <w:rPr>
                <w:rFonts w:ascii="Courier New" w:eastAsia="Courier New" w:hAnsi="Courier New" w:cs="Courier New"/>
                <w:bCs/>
                <w:sz w:val="20"/>
                <w:szCs w:val="20"/>
              </w:rPr>
              <w:t>,</w:t>
            </w:r>
          </w:p>
          <w:p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&amp;    </w:t>
            </w:r>
            <w:proofErr w:type="spellStart"/>
            <w:r w:rsidRPr="00320D7D">
              <w:rPr>
                <w:rFonts w:ascii="Courier New" w:eastAsia="Courier New" w:hAnsi="Courier New" w:cs="Courier New"/>
                <w:bCs/>
                <w:sz w:val="20"/>
                <w:szCs w:val="20"/>
              </w:rPr>
              <w:t>descSize</w:t>
            </w:r>
            <w:proofErr w:type="spellEnd"/>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D45885">
            <w:pPr>
              <w:spacing w:line="276" w:lineRule="auto"/>
            </w:pPr>
            <w:r>
              <w:lastRenderedPageBreak/>
              <w:t>Retrieves particular note by its index</w:t>
            </w:r>
          </w:p>
        </w:tc>
      </w:tr>
      <w:tr w:rsidR="00D45885"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lastRenderedPageBreak/>
              <w:t>v</w:t>
            </w:r>
            <w:r w:rsidRPr="00D45885">
              <w:rPr>
                <w:rFonts w:ascii="Courier New" w:eastAsia="Courier New" w:hAnsi="Courier New" w:cs="Courier New"/>
                <w:bCs/>
                <w:sz w:val="20"/>
                <w:szCs w:val="20"/>
              </w:rPr>
              <w:t>oid</w:t>
            </w:r>
          </w:p>
          <w:p w:rsidR="00D45885" w:rsidRDefault="00D45885" w:rsidP="00D45885">
            <w:pPr>
              <w:spacing w:line="276" w:lineRule="auto"/>
              <w:rPr>
                <w:rFonts w:ascii="Courier New" w:eastAsia="Courier New" w:hAnsi="Courier New" w:cs="Courier New"/>
                <w:bCs/>
                <w:sz w:val="20"/>
                <w:szCs w:val="20"/>
              </w:rPr>
            </w:pPr>
            <w:proofErr w:type="spellStart"/>
            <w:r w:rsidRPr="00D45885">
              <w:rPr>
                <w:rFonts w:ascii="Courier New" w:eastAsia="Courier New" w:hAnsi="Courier New" w:cs="Courier New"/>
                <w:b/>
                <w:sz w:val="20"/>
                <w:szCs w:val="20"/>
              </w:rPr>
              <w:t>add_note</w:t>
            </w:r>
            <w:proofErr w:type="spellEnd"/>
            <w:r w:rsidRPr="00D45885">
              <w:rPr>
                <w:rFonts w:ascii="Courier New" w:eastAsia="Courier New" w:hAnsi="Courier New" w:cs="Courier New"/>
                <w:bCs/>
                <w:sz w:val="20"/>
                <w:szCs w:val="20"/>
              </w:rPr>
              <w:t>(</w:t>
            </w:r>
          </w:p>
          <w:p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type,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const</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std</w:t>
            </w:r>
            <w:proofErr w:type="spellEnd"/>
            <w:r w:rsidRPr="00D45885">
              <w:rPr>
                <w:rFonts w:ascii="Courier New" w:eastAsia="Courier New" w:hAnsi="Courier New" w:cs="Courier New"/>
                <w:bCs/>
                <w:sz w:val="20"/>
                <w:szCs w:val="20"/>
              </w:rPr>
              <w:t>::string&amp; name,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const</w:t>
            </w:r>
            <w:proofErr w:type="spellEnd"/>
            <w:r w:rsidRPr="00D45885">
              <w:rPr>
                <w:rFonts w:ascii="Courier New" w:eastAsia="Courier New" w:hAnsi="Courier New" w:cs="Courier New"/>
                <w:bCs/>
                <w:sz w:val="20"/>
                <w:szCs w:val="20"/>
              </w:rPr>
              <w:t xml:space="preserve"> void*        </w:t>
            </w:r>
            <w:proofErr w:type="spellStart"/>
            <w:r w:rsidRPr="00D45885">
              <w:rPr>
                <w:rFonts w:ascii="Courier New" w:eastAsia="Courier New" w:hAnsi="Courier New" w:cs="Courier New"/>
                <w:bCs/>
                <w:sz w:val="20"/>
                <w:szCs w:val="20"/>
              </w:rPr>
              <w:t>desc</w:t>
            </w:r>
            <w:proofErr w:type="spellEnd"/>
            <w:r w:rsidRPr="00D45885">
              <w:rPr>
                <w:rFonts w:ascii="Courier New" w:eastAsia="Courier New" w:hAnsi="Courier New" w:cs="Courier New"/>
                <w:bCs/>
                <w:sz w:val="20"/>
                <w:szCs w:val="20"/>
              </w:rPr>
              <w:t>,</w:t>
            </w:r>
          </w:p>
          <w:p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descSize</w:t>
            </w:r>
            <w:proofErr w:type="spellEnd"/>
            <w:r w:rsidRPr="00D45885">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D45885" w:rsidRDefault="007D7F95" w:rsidP="00D45885">
            <w:pPr>
              <w:spacing w:line="276" w:lineRule="auto"/>
            </w:pPr>
            <w:r>
              <w:t>Appends the section with a new note</w:t>
            </w:r>
          </w:p>
        </w:tc>
      </w:tr>
    </w:tbl>
    <w:p w:rsidR="00320D7D" w:rsidRPr="00A14AD1" w:rsidRDefault="00320D7D" w:rsidP="00A14AD1"/>
    <w:sectPr w:rsidR="00320D7D" w:rsidRPr="00A14AD1" w:rsidSect="00627D0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AE5" w:rsidRDefault="004A4AE5">
      <w:pPr>
        <w:spacing w:after="0" w:line="240" w:lineRule="auto"/>
      </w:pPr>
      <w:r>
        <w:separator/>
      </w:r>
    </w:p>
  </w:endnote>
  <w:endnote w:type="continuationSeparator" w:id="0">
    <w:p w:rsidR="004A4AE5" w:rsidRDefault="004A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6E5570">
    <w:pPr>
      <w:spacing w:after="61" w:line="276" w:lineRule="auto"/>
      <w:jc w:val="right"/>
    </w:pPr>
    <w:r>
      <w:rPr>
        <w:rFonts w:ascii="Calibri" w:eastAsia="Calibri" w:hAnsi="Calibri" w:cs="Calibri"/>
        <w:noProof/>
        <w:lang w:eastAsia="en-US" w:bidi="he-IL"/>
      </w:rPr>
      <w:pict>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6E5570" w:rsidRDefault="006E5570">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6E5570">
    <w:pPr>
      <w:spacing w:after="61" w:line="276" w:lineRule="auto"/>
      <w:jc w:val="right"/>
    </w:pPr>
    <w:r>
      <w:rPr>
        <w:rFonts w:ascii="Calibri" w:eastAsia="Calibri" w:hAnsi="Calibri" w:cs="Calibri"/>
        <w:noProof/>
        <w:lang w:eastAsia="en-US" w:bidi="he-IL"/>
      </w:rPr>
      <w:pict>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rsidR="006E5570" w:rsidRDefault="006E5570">
    <w:pPr>
      <w:spacing w:after="0" w:line="240" w:lineRule="auto"/>
      <w:jc w:val="center"/>
    </w:pPr>
    <w:r>
      <w:fldChar w:fldCharType="begin"/>
    </w:r>
    <w:r>
      <w:instrText xml:space="preserve"> PAGE   \* MERGEFORMAT </w:instrText>
    </w:r>
    <w:r>
      <w:fldChar w:fldCharType="separate"/>
    </w:r>
    <w:r w:rsidR="003F482C">
      <w:rPr>
        <w:noProof/>
      </w:rPr>
      <w:t>20</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6E5570">
    <w:pPr>
      <w:spacing w:after="61" w:line="276" w:lineRule="auto"/>
      <w:jc w:val="right"/>
    </w:pPr>
    <w:r>
      <w:rPr>
        <w:rFonts w:ascii="Calibri" w:eastAsia="Calibri" w:hAnsi="Calibri" w:cs="Calibri"/>
        <w:noProof/>
        <w:lang w:eastAsia="en-US" w:bidi="he-IL"/>
      </w:rPr>
      <w:pict>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6E5570" w:rsidRDefault="006E5570">
    <w:pPr>
      <w:spacing w:after="0" w:line="240" w:lineRule="auto"/>
      <w:jc w:val="center"/>
    </w:pPr>
    <w:r>
      <w:fldChar w:fldCharType="begin"/>
    </w:r>
    <w:r>
      <w:instrText xml:space="preserve"> PAGE   \* MERGEFORMAT </w:instrText>
    </w:r>
    <w:r>
      <w:fldChar w:fldCharType="separate"/>
    </w:r>
    <w:r w:rsidR="003F482C">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AE5" w:rsidRDefault="004A4AE5">
      <w:pPr>
        <w:spacing w:after="0" w:line="240" w:lineRule="auto"/>
      </w:pPr>
      <w:r>
        <w:separator/>
      </w:r>
    </w:p>
  </w:footnote>
  <w:footnote w:type="continuationSeparator" w:id="0">
    <w:p w:rsidR="004A4AE5" w:rsidRDefault="004A4A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6E5570">
    <w:pPr>
      <w:spacing w:after="0" w:line="276" w:lineRule="auto"/>
    </w:pPr>
    <w:r>
      <w:rPr>
        <w:rFonts w:ascii="Calibri" w:eastAsia="Calibri" w:hAnsi="Calibri" w:cs="Calibri"/>
        <w:noProof/>
        <w:lang w:eastAsia="en-US" w:bidi="he-IL"/>
      </w:rPr>
      <w:pict>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6E5570">
    <w:pPr>
      <w:spacing w:after="0" w:line="276" w:lineRule="auto"/>
    </w:pPr>
    <w:r>
      <w:rPr>
        <w:rFonts w:ascii="Calibri" w:eastAsia="Calibri" w:hAnsi="Calibri" w:cs="Calibri"/>
        <w:noProof/>
        <w:lang w:eastAsia="en-US" w:bidi="he-IL"/>
      </w:rPr>
      <w:pict>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6E5570">
    <w:pPr>
      <w:spacing w:after="0" w:line="276" w:lineRule="auto"/>
    </w:pPr>
    <w:r>
      <w:rPr>
        <w:rFonts w:ascii="Calibri" w:eastAsia="Calibri" w:hAnsi="Calibri" w:cs="Calibri"/>
        <w:noProof/>
        <w:lang w:eastAsia="en-US" w:bidi="he-IL"/>
      </w:rPr>
      <w:pict>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9pt;height:9pt;visibility:visible;mso-wrap-style:square" o:bullet="t">
        <v:imagedata r:id="rId1" o:title=""/>
      </v:shape>
    </w:pict>
  </w:numPicBullet>
  <w:numPicBullet w:numPicBulletId="1">
    <w:pict>
      <v:shape id="_x0000_i1069" type="#_x0000_t75" style="width:9pt;height:9pt;visibility:visible;mso-wrap-style:square" o:bullet="t">
        <v:imagedata r:id="rId2" o:title=""/>
      </v:shape>
    </w:pict>
  </w:numPicBullet>
  <w:numPicBullet w:numPicBulletId="2">
    <w:pict>
      <v:shape id="_x0000_i1070" type="#_x0000_t75" alt="note.png" style="width:18pt;height:18pt;visibility:visible;mso-wrap-style:square" o:bullet="t">
        <v:imagedata r:id="rId3" o:title="note"/>
      </v:shape>
    </w:pict>
  </w:numPicBullet>
  <w:numPicBullet w:numPicBulletId="3">
    <w:pict>
      <v:shape id="_x0000_i1071" type="#_x0000_t75" alt="1.png" style="width:9pt;height:9pt;visibility:visible;mso-wrap-style:square" o:bullet="t">
        <v:imagedata r:id="rId4" o:title="1"/>
      </v:shape>
    </w:pict>
  </w:numPicBullet>
  <w:numPicBullet w:numPicBulletId="4">
    <w:pict>
      <v:shape id="_x0000_i1072" type="#_x0000_t75" alt="3.png" style="width:9pt;height:9pt;visibility:visible;mso-wrap-style:square" o:bullet="t">
        <v:imagedata r:id="rId5" o:title="3"/>
      </v:shape>
    </w:pict>
  </w:numPicBullet>
  <w:numPicBullet w:numPicBulletId="5">
    <w:pict>
      <v:shape id="_x0000_i1073" type="#_x0000_t75" alt="2.png" style="width:9pt;height:9pt;visibility:visible;mso-wrap-style:square" o:bullet="t">
        <v:imagedata r:id="rId6" o:title="2"/>
      </v:shape>
    </w:pict>
  </w:numPicBullet>
  <w:numPicBullet w:numPicBulletId="6">
    <w:pict>
      <v:shape id="_x0000_i1074" type="#_x0000_t75" alt="4.png" style="width:9pt;height:9pt;visibility:visible;mso-wrap-style:square" o:bullet="t">
        <v:imagedata r:id="rId7" o:title="4"/>
      </v:shape>
    </w:pict>
  </w:numPicBullet>
  <w:abstractNum w:abstractNumId="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
  <w:rsids>
    <w:rsidRoot w:val="00C95A24"/>
    <w:rsid w:val="0000207A"/>
    <w:rsid w:val="000064BA"/>
    <w:rsid w:val="00017944"/>
    <w:rsid w:val="000304CC"/>
    <w:rsid w:val="00033E53"/>
    <w:rsid w:val="000356CB"/>
    <w:rsid w:val="00040F86"/>
    <w:rsid w:val="000441CD"/>
    <w:rsid w:val="00055F63"/>
    <w:rsid w:val="0006181D"/>
    <w:rsid w:val="000627B3"/>
    <w:rsid w:val="000A7DEC"/>
    <w:rsid w:val="000C02C2"/>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A4EC7"/>
    <w:rsid w:val="001B6C57"/>
    <w:rsid w:val="001D16D0"/>
    <w:rsid w:val="001E42AE"/>
    <w:rsid w:val="001F3113"/>
    <w:rsid w:val="00213BBE"/>
    <w:rsid w:val="002156BA"/>
    <w:rsid w:val="00217CA4"/>
    <w:rsid w:val="00224739"/>
    <w:rsid w:val="002424E7"/>
    <w:rsid w:val="00281C8E"/>
    <w:rsid w:val="00285676"/>
    <w:rsid w:val="00286380"/>
    <w:rsid w:val="00292615"/>
    <w:rsid w:val="002B5757"/>
    <w:rsid w:val="002C4E15"/>
    <w:rsid w:val="002D3FFE"/>
    <w:rsid w:val="002D7261"/>
    <w:rsid w:val="00320D7D"/>
    <w:rsid w:val="0035089B"/>
    <w:rsid w:val="00350F3A"/>
    <w:rsid w:val="00353507"/>
    <w:rsid w:val="003609CB"/>
    <w:rsid w:val="00373F9B"/>
    <w:rsid w:val="00375538"/>
    <w:rsid w:val="003864E9"/>
    <w:rsid w:val="00397A89"/>
    <w:rsid w:val="003D49F8"/>
    <w:rsid w:val="003D56B5"/>
    <w:rsid w:val="003E11CD"/>
    <w:rsid w:val="003E6969"/>
    <w:rsid w:val="003F482C"/>
    <w:rsid w:val="00406528"/>
    <w:rsid w:val="00432329"/>
    <w:rsid w:val="0044224C"/>
    <w:rsid w:val="00480EA5"/>
    <w:rsid w:val="00486763"/>
    <w:rsid w:val="00493D1A"/>
    <w:rsid w:val="004A4AE5"/>
    <w:rsid w:val="004C674C"/>
    <w:rsid w:val="004D28E7"/>
    <w:rsid w:val="004F34B1"/>
    <w:rsid w:val="004F3C97"/>
    <w:rsid w:val="00514365"/>
    <w:rsid w:val="00540DB3"/>
    <w:rsid w:val="00555F2C"/>
    <w:rsid w:val="005E62F3"/>
    <w:rsid w:val="00627D0F"/>
    <w:rsid w:val="00635738"/>
    <w:rsid w:val="00651FF4"/>
    <w:rsid w:val="00697651"/>
    <w:rsid w:val="006A3029"/>
    <w:rsid w:val="006A3098"/>
    <w:rsid w:val="006B5D37"/>
    <w:rsid w:val="006C664A"/>
    <w:rsid w:val="006C68A6"/>
    <w:rsid w:val="006E50A4"/>
    <w:rsid w:val="006E5570"/>
    <w:rsid w:val="006F01DB"/>
    <w:rsid w:val="00705D05"/>
    <w:rsid w:val="0070648E"/>
    <w:rsid w:val="007141A2"/>
    <w:rsid w:val="00726690"/>
    <w:rsid w:val="00747BA5"/>
    <w:rsid w:val="00790FD4"/>
    <w:rsid w:val="007B69C2"/>
    <w:rsid w:val="007D18C2"/>
    <w:rsid w:val="007D7F95"/>
    <w:rsid w:val="0082099F"/>
    <w:rsid w:val="00845028"/>
    <w:rsid w:val="00864B43"/>
    <w:rsid w:val="008677A9"/>
    <w:rsid w:val="008A1840"/>
    <w:rsid w:val="008B3D8F"/>
    <w:rsid w:val="008B783B"/>
    <w:rsid w:val="008C30DE"/>
    <w:rsid w:val="008D037E"/>
    <w:rsid w:val="008E04CB"/>
    <w:rsid w:val="0090389C"/>
    <w:rsid w:val="009214E9"/>
    <w:rsid w:val="00934BA7"/>
    <w:rsid w:val="00937653"/>
    <w:rsid w:val="009416B4"/>
    <w:rsid w:val="00944ABF"/>
    <w:rsid w:val="00982A62"/>
    <w:rsid w:val="009C02FB"/>
    <w:rsid w:val="00A07E6F"/>
    <w:rsid w:val="00A14AD1"/>
    <w:rsid w:val="00A1691F"/>
    <w:rsid w:val="00A20C31"/>
    <w:rsid w:val="00A46E99"/>
    <w:rsid w:val="00A54C08"/>
    <w:rsid w:val="00AB0A3F"/>
    <w:rsid w:val="00AB29AC"/>
    <w:rsid w:val="00AB72EC"/>
    <w:rsid w:val="00AD7FAF"/>
    <w:rsid w:val="00B06FA2"/>
    <w:rsid w:val="00B07410"/>
    <w:rsid w:val="00B17BAE"/>
    <w:rsid w:val="00B23A2C"/>
    <w:rsid w:val="00B26095"/>
    <w:rsid w:val="00B267AD"/>
    <w:rsid w:val="00B66A59"/>
    <w:rsid w:val="00B6796F"/>
    <w:rsid w:val="00B77719"/>
    <w:rsid w:val="00B90BF7"/>
    <w:rsid w:val="00BA0053"/>
    <w:rsid w:val="00BA3601"/>
    <w:rsid w:val="00BF05B0"/>
    <w:rsid w:val="00BF3693"/>
    <w:rsid w:val="00BF45A7"/>
    <w:rsid w:val="00C041A3"/>
    <w:rsid w:val="00C41396"/>
    <w:rsid w:val="00C41CF7"/>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70881"/>
    <w:rsid w:val="00DB0DE1"/>
    <w:rsid w:val="00DB312F"/>
    <w:rsid w:val="00DC42CA"/>
    <w:rsid w:val="00DD43BD"/>
    <w:rsid w:val="00DE2A1B"/>
    <w:rsid w:val="00E43C1F"/>
    <w:rsid w:val="00E54463"/>
    <w:rsid w:val="00E62296"/>
    <w:rsid w:val="00E64479"/>
    <w:rsid w:val="00E7603B"/>
    <w:rsid w:val="00F15F1D"/>
    <w:rsid w:val="00F237BA"/>
    <w:rsid w:val="00FA5AC5"/>
    <w:rsid w:val="00FC746D"/>
    <w:rsid w:val="00FD54CC"/>
    <w:rsid w:val="00FE3319"/>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1E42AE"/>
    <w:pPr>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0.gif"/><Relationship Id="rId17" Type="http://schemas.openxmlformats.org/officeDocument/2006/relationships/image" Target="media/image14.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3.gif"/><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9.gif"/><Relationship Id="rId24" Type="http://schemas.openxmlformats.org/officeDocument/2006/relationships/image" Target="media/image20.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gif"/><Relationship Id="rId23" Type="http://schemas.openxmlformats.org/officeDocument/2006/relationships/image" Target="media/image19.png"/><Relationship Id="rId28" Type="http://schemas.openxmlformats.org/officeDocument/2006/relationships/header" Target="header2.xml"/><Relationship Id="rId10" Type="http://schemas.openxmlformats.org/officeDocument/2006/relationships/image" Target="media/image8.png"/><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2.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8C65F564-1817-4AFB-B7CC-31C923E3C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2322</TotalTime>
  <Pages>1</Pages>
  <Words>4286</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28665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115</cp:revision>
  <cp:lastPrinted>2014-08-09T08:20:00Z</cp:lastPrinted>
  <dcterms:created xsi:type="dcterms:W3CDTF">2012-11-16T23:42:00Z</dcterms:created>
  <dcterms:modified xsi:type="dcterms:W3CDTF">2014-08-09T08:21:00Z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